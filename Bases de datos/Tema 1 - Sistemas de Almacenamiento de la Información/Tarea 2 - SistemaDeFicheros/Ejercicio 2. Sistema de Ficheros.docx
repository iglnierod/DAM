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  <w:lang w:val="es-ES_tradnl"/>
        </w:rPr>
        <w:id w:val="1009452"/>
        <w:docPartObj>
          <w:docPartGallery w:val="Cover Pages"/>
          <w:docPartUnique/>
        </w:docPartObj>
      </w:sdtPr>
      <w:sdtEndPr>
        <w:rPr>
          <w:color w:val="0D0D0D" w:themeColor="text1" w:themeTint="F2"/>
        </w:rPr>
      </w:sdtEndPr>
      <w:sdtContent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5D79D5" w:rsidP="00A34E26">
                <w:pPr>
                  <w:pStyle w:val="Sinespaciado"/>
                  <w:ind w:left="708" w:hanging="708"/>
                  <w:rPr>
                    <w:rFonts w:asciiTheme="majorHAnsi" w:eastAsiaTheme="majorEastAsia" w:hAnsiTheme="majorHAnsi" w:cstheme="majorBidi"/>
                    <w:lang w:val="es-ES_tradnl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  <w:lang w:val="es-ES_tradnl" w:eastAsia="es-ES"/>
                    </w:rPr>
                    <w:alias w:val="Empres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A34E26" w:rsidRPr="00797A8C">
                      <w:rPr>
                        <w:rFonts w:asciiTheme="majorHAnsi" w:eastAsiaTheme="majorEastAsia" w:hAnsiTheme="majorHAnsi" w:cstheme="majorBidi"/>
                        <w:sz w:val="20"/>
                        <w:lang w:val="es-ES_tradnl" w:eastAsia="es-ES"/>
                      </w:rPr>
                      <w:t>Profesora: Olga Cuervo Miguélez</w:t>
                    </w:r>
                  </w:sdtContent>
                </w:sdt>
              </w:p>
            </w:tc>
          </w:tr>
          <w:tr w:rsidR="00C46919" w:rsidRPr="00797A8C" w:rsidTr="000F67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mallCaps/>
                    <w:color w:val="4F81BD" w:themeColor="accent1"/>
                    <w:sz w:val="96"/>
                    <w:szCs w:val="96"/>
                    <w:lang w:val="es-ES_tradnl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6919" w:rsidRPr="00797A8C" w:rsidRDefault="00C46919" w:rsidP="000F674C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ES_tradnl"/>
                      </w:rPr>
                    </w:pPr>
                    <w:r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 xml:space="preserve">Tema </w:t>
                    </w:r>
                    <w:r w:rsidR="00A34E26"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>1</w:t>
                    </w:r>
                  </w:p>
                </w:sdtContent>
              </w:sdt>
            </w:tc>
          </w:tr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0C37C7" w:rsidP="000C37C7">
                <w:pPr>
                  <w:pStyle w:val="Subtitulo"/>
                  <w:framePr w:hSpace="0" w:wrap="auto" w:hAnchor="text" w:xAlign="left" w:yAlign="inline"/>
                  <w:rPr>
                    <w:lang w:val="es-ES_tradnl"/>
                  </w:rPr>
                </w:pPr>
                <w:r w:rsidRPr="000C37C7">
                  <w:rPr>
                    <w:lang w:val="es-ES_tradnl"/>
                  </w:rPr>
                  <w:t>Sistemas de Almacenamiento de la Información</w:t>
                </w:r>
              </w:p>
            </w:tc>
          </w:tr>
        </w:tbl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5D79D5">
          <w:pPr>
            <w:rPr>
              <w:noProof w:val="0"/>
              <w:lang w:val="es-ES_tradnl"/>
            </w:rPr>
          </w:pPr>
          <w:r>
            <w:rPr>
              <w:noProof w:val="0"/>
              <w:lang w:val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left:0;text-align:left;margin-left:61.5pt;margin-top:18.3pt;width:481.8pt;height:75.2pt;z-index:251658240;visibility:visible;mso-height-percent:200;mso-height-percent:200;mso-width-relative:margin;mso-height-relative:margin" fillcolor="white [3212]" strokecolor="white [3212]">
                <v:fill opacity="0"/>
                <v:textbox style="mso-next-textbox:#Caixa de texto 2;mso-fit-shape-to-text:t">
                  <w:txbxContent>
                    <w:p w:rsidR="00FC1ECA" w:rsidRDefault="00FC1ECA" w:rsidP="00C46919">
                      <w:pPr>
                        <w:jc w:val="left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</w:pPr>
                      <w:r w:rsidRPr="00A65EE4">
                        <w:rPr>
                          <w:rFonts w:asciiTheme="majorHAnsi" w:hAnsiTheme="majorHAnsi"/>
                          <w:color w:val="365F91" w:themeColor="accent1" w:themeShade="BF"/>
                          <w:sz w:val="28"/>
                        </w:rPr>
                        <w:t>Módulo:</w:t>
                      </w:r>
                      <w: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  <w:r w:rsidR="000C37C7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>Bases de Datos</w:t>
                      </w:r>
                    </w:p>
                    <w:p w:rsidR="00FC1ECA" w:rsidRPr="001516D5" w:rsidRDefault="00FC1ECA" w:rsidP="00C46919">
                      <w:pPr>
                        <w:jc w:val="left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</w:pPr>
                      <w:r w:rsidRPr="00A65EE4">
                        <w:rPr>
                          <w:rFonts w:asciiTheme="majorHAnsi" w:hAnsiTheme="majorHAnsi"/>
                          <w:color w:val="365F91" w:themeColor="accent1" w:themeShade="BF"/>
                          <w:sz w:val="28"/>
                        </w:rPr>
                        <w:t>Ciclo:</w:t>
                      </w:r>
                      <w: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  <w:r w:rsidR="00A34E26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>DAM</w:t>
                      </w:r>
                    </w:p>
                  </w:txbxContent>
                </v:textbox>
              </v:shape>
            </w:pict>
          </w: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343F0D" w:rsidRPr="00797A8C" w:rsidRDefault="005D79D5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</w:sdtContent>
    </w:sdt>
    <w:p w:rsidR="00A34E26" w:rsidRPr="00797A8C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  <w:bookmarkStart w:id="0" w:name="_Toc83729840"/>
      <w:bookmarkStart w:id="1" w:name="_Toc83730903"/>
      <w:bookmarkStart w:id="2" w:name="_Toc83741656"/>
      <w:bookmarkStart w:id="3" w:name="_Toc86753994"/>
    </w:p>
    <w:p w:rsidR="00A34E26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673474" w:rsidRPr="00797A8C" w:rsidRDefault="00673474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AE76A2" w:rsidRPr="00AE76A2" w:rsidRDefault="00AE76A2" w:rsidP="00AE76A2">
      <w:pPr>
        <w:pBdr>
          <w:bottom w:val="single" w:sz="4" w:space="1" w:color="auto"/>
        </w:pBdr>
        <w:jc w:val="right"/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</w:pPr>
      <w:r w:rsidRPr="00AE76A2"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lastRenderedPageBreak/>
        <w:t>Sistema</w:t>
      </w:r>
      <w:r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t>s</w:t>
      </w:r>
      <w:r w:rsidRPr="00AE76A2"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t xml:space="preserve"> de Ficheros</w:t>
      </w:r>
    </w:p>
    <w:p w:rsidR="00093109" w:rsidRPr="008D4050" w:rsidRDefault="00AE76A2" w:rsidP="00D452A3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Exercicio 1</w:t>
      </w:r>
    </w:p>
    <w:bookmarkEnd w:id="0"/>
    <w:bookmarkEnd w:id="1"/>
    <w:bookmarkEnd w:id="2"/>
    <w:bookmarkEnd w:id="3"/>
    <w:p w:rsidR="00AE76A2" w:rsidRPr="00AE76A2" w:rsidRDefault="00AE76A2" w:rsidP="00AE76A2">
      <w:pPr>
        <w:spacing w:before="100" w:beforeAutospacing="1" w:after="0"/>
        <w:ind w:firstLine="0"/>
        <w:rPr>
          <w:b/>
          <w:noProof w:val="0"/>
          <w:sz w:val="18"/>
          <w:szCs w:val="18"/>
          <w:lang w:val="es-MX"/>
        </w:rPr>
      </w:pPr>
      <w:r w:rsidRPr="00AE76A2">
        <w:rPr>
          <w:noProof w:val="0"/>
          <w:sz w:val="18"/>
          <w:szCs w:val="18"/>
          <w:lang w:val="gl-ES"/>
        </w:rPr>
        <w:t>Tendo en conta a imaxe seguinte, responde ás seguintes cuestións:</w:t>
      </w:r>
    </w:p>
    <w:p w:rsidR="00AE76A2" w:rsidRPr="00AE76A2" w:rsidRDefault="00AE76A2" w:rsidP="002416F4">
      <w:pPr>
        <w:spacing w:before="100" w:beforeAutospacing="1" w:after="142" w:line="276" w:lineRule="auto"/>
        <w:ind w:firstLine="0"/>
        <w:jc w:val="center"/>
        <w:rPr>
          <w:rFonts w:ascii="Times New Roman" w:hAnsi="Times New Roman"/>
          <w:noProof w:val="0"/>
          <w:sz w:val="24"/>
          <w:szCs w:val="24"/>
          <w:lang w:val="gl-ES"/>
        </w:rPr>
      </w:pPr>
      <w:r w:rsidRPr="00AE76A2">
        <w:rPr>
          <w:rFonts w:ascii="Times New Roman" w:hAnsi="Times New Roman"/>
          <w:sz w:val="24"/>
          <w:szCs w:val="24"/>
        </w:rPr>
        <w:drawing>
          <wp:inline distT="0" distB="0" distL="0" distR="0">
            <wp:extent cx="5503545" cy="1216025"/>
            <wp:effectExtent l="0" t="0" r="0" b="0"/>
            <wp:docPr id="1" name="Imagen 1" descr="C:\Users\olgacm\AppData\Local\Temp\lu6540af4puf.tmp\lu6540af4pum_tmp_a73db89b80415f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cm\AppData\Local\Temp\lu6540af4puf.tmp\lu6540af4pum_tmp_a73db89b80415fa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Cantos rexistros contén o ficheiro?</w:t>
      </w:r>
    </w:p>
    <w:p w:rsidR="00133B9B" w:rsidRPr="00133B9B" w:rsidRDefault="00D06DE8" w:rsidP="00133B9B">
      <w:pPr>
        <w:pStyle w:val="Prrafodelista"/>
        <w:spacing w:before="100" w:beforeAutospacing="1" w:after="142"/>
        <w:ind w:firstLine="0"/>
        <w:rPr>
          <w:noProof w:val="0"/>
          <w:color w:val="00B050"/>
          <w:sz w:val="18"/>
          <w:szCs w:val="18"/>
          <w:lang w:val="gl-ES"/>
        </w:rPr>
      </w:pPr>
      <w:r>
        <w:rPr>
          <w:noProof w:val="0"/>
          <w:color w:val="00B050"/>
          <w:sz w:val="18"/>
          <w:szCs w:val="18"/>
          <w:lang w:val="gl-ES"/>
        </w:rPr>
        <w:t>El fichero tiene 7 registros.</w:t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Cantos campos hai por rexistro?</w:t>
      </w:r>
    </w:p>
    <w:p w:rsidR="00133B9B" w:rsidRPr="0005453E" w:rsidRDefault="00133B9B" w:rsidP="00133B9B">
      <w:pPr>
        <w:pStyle w:val="Prrafodelista"/>
        <w:spacing w:before="100" w:beforeAutospacing="1" w:after="142"/>
        <w:ind w:firstLine="0"/>
        <w:rPr>
          <w:noProof w:val="0"/>
          <w:color w:val="00B050"/>
          <w:sz w:val="18"/>
          <w:szCs w:val="18"/>
          <w:lang w:val="gl-ES"/>
        </w:rPr>
      </w:pPr>
      <w:r>
        <w:rPr>
          <w:noProof w:val="0"/>
          <w:color w:val="00B050"/>
          <w:sz w:val="18"/>
          <w:szCs w:val="18"/>
          <w:lang w:val="gl-ES"/>
        </w:rPr>
        <w:t>El fichero tiene 5 campos, PROJECT_CODE, PROJECT_MANAGER, MANAGER_PHONE, MANAGER_ADDRESS Y PROJECT_BID_PRICE.</w:t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Que problema teriamos para facer unha listaxe ordenada por cidade?</w:t>
      </w:r>
    </w:p>
    <w:p w:rsidR="00133B9B" w:rsidRPr="00133B9B" w:rsidRDefault="00133B9B" w:rsidP="00D06DE8">
      <w:pPr>
        <w:pStyle w:val="Prrafodelista"/>
        <w:spacing w:before="100" w:beforeAutospacing="1" w:after="142"/>
        <w:ind w:firstLine="0"/>
        <w:rPr>
          <w:noProof w:val="0"/>
          <w:color w:val="00B050"/>
          <w:sz w:val="18"/>
          <w:szCs w:val="18"/>
          <w:lang w:val="gl-ES"/>
        </w:rPr>
      </w:pPr>
      <w:r>
        <w:rPr>
          <w:noProof w:val="0"/>
          <w:color w:val="00B050"/>
          <w:sz w:val="18"/>
          <w:szCs w:val="18"/>
          <w:lang w:val="gl-ES"/>
        </w:rPr>
        <w:t>El problema que tendríamos es que el nombre de la ciudad se encuentra entre la calle y estado de los Estados Unidos</w:t>
      </w:r>
      <w:r w:rsidR="00D06DE8">
        <w:rPr>
          <w:noProof w:val="0"/>
          <w:color w:val="00B050"/>
          <w:sz w:val="18"/>
          <w:szCs w:val="18"/>
          <w:lang w:val="gl-ES"/>
        </w:rPr>
        <w:t>.</w:t>
      </w:r>
    </w:p>
    <w:p w:rsidR="00AE76A2" w:rsidRDefault="00AE76A2" w:rsidP="00AE76A2">
      <w:pPr>
        <w:pStyle w:val="Prrafodelista"/>
        <w:numPr>
          <w:ilvl w:val="0"/>
          <w:numId w:val="45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Como resolverías o problema anterior modificando a estrutura do ficheiro?</w:t>
      </w:r>
    </w:p>
    <w:p w:rsidR="00AE76A2" w:rsidRPr="002416F4" w:rsidRDefault="00133B9B" w:rsidP="002416F4">
      <w:pPr>
        <w:pStyle w:val="Prrafodelista"/>
        <w:spacing w:before="100" w:beforeAutospacing="1" w:after="142"/>
        <w:ind w:firstLine="0"/>
        <w:rPr>
          <w:noProof w:val="0"/>
          <w:color w:val="00B050"/>
          <w:sz w:val="18"/>
          <w:szCs w:val="18"/>
          <w:lang w:val="gl-ES"/>
        </w:rPr>
      </w:pPr>
      <w:r>
        <w:rPr>
          <w:noProof w:val="0"/>
          <w:color w:val="00B050"/>
          <w:sz w:val="18"/>
          <w:szCs w:val="18"/>
          <w:lang w:val="gl-ES"/>
        </w:rPr>
        <w:t>Separando por campos los datos, en un campo la calle, en otro la ciudad y por último un campo separado con el estado.</w:t>
      </w:r>
    </w:p>
    <w:p w:rsidR="00AE76A2" w:rsidRPr="008D4050" w:rsidRDefault="00AE76A2" w:rsidP="00AE76A2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Exercicio 2</w:t>
      </w:r>
    </w:p>
    <w:p w:rsidR="00AE76A2" w:rsidRPr="00AE76A2" w:rsidRDefault="00AE76A2" w:rsidP="00AE76A2">
      <w:pPr>
        <w:spacing w:before="100" w:beforeAutospacing="1" w:after="0"/>
        <w:ind w:firstLine="0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ficha de deseño de rexistros seguinte:</w:t>
      </w:r>
    </w:p>
    <w:tbl>
      <w:tblPr>
        <w:tblW w:w="5000" w:type="pct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B32B5E" w:rsidRPr="00B32B5E" w:rsidTr="00D06DE8">
        <w:trPr>
          <w:tblCellSpacing w:w="0" w:type="dxa"/>
        </w:trPr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</w:p>
        </w:tc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</w:p>
        </w:tc>
      </w:tr>
      <w:tr w:rsidR="00B32B5E" w:rsidRPr="00B32B5E" w:rsidTr="00D06DE8">
        <w:trPr>
          <w:tblCellSpacing w:w="0" w:type="dxa"/>
        </w:trPr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</w:p>
        </w:tc>
        <w:tc>
          <w:tcPr>
            <w:tcW w:w="2500" w:type="pct"/>
            <w:gridSpan w:val="2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</w:p>
        </w:tc>
      </w:tr>
      <w:tr w:rsidR="00B32B5E" w:rsidRPr="00B32B5E" w:rsidTr="00D06DE8">
        <w:trPr>
          <w:tblCellSpacing w:w="0" w:type="dxa"/>
        </w:trPr>
        <w:tc>
          <w:tcPr>
            <w:tcW w:w="5000" w:type="pct"/>
            <w:gridSpan w:val="4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</w:p>
        </w:tc>
      </w:tr>
      <w:tr w:rsidR="00B32B5E" w:rsidRPr="00B32B5E" w:rsidTr="00D06DE8">
        <w:trPr>
          <w:tblCellSpacing w:w="0" w:type="dxa"/>
        </w:trPr>
        <w:tc>
          <w:tcPr>
            <w:tcW w:w="5000" w:type="pct"/>
            <w:gridSpan w:val="4"/>
            <w:hideMark/>
          </w:tcPr>
          <w:p w:rsidR="00B32B5E" w:rsidRPr="00B32B5E" w:rsidRDefault="00B32B5E" w:rsidP="00B32B5E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B32B5E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B32B5E" w:rsidRPr="00B32B5E" w:rsidTr="00226124">
        <w:trPr>
          <w:trHeight w:val="538"/>
          <w:tblCellSpacing w:w="0" w:type="dxa"/>
        </w:trPr>
        <w:tc>
          <w:tcPr>
            <w:tcW w:w="1550" w:type="pct"/>
            <w:shd w:val="clear" w:color="auto" w:fill="D9D9D9" w:themeFill="background1" w:themeFillShade="D9"/>
            <w:hideMark/>
          </w:tcPr>
          <w:p w:rsidR="00B32B5E" w:rsidRPr="00D10529" w:rsidRDefault="00B32B5E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shd w:val="clear" w:color="auto" w:fill="D9D9D9" w:themeFill="background1" w:themeFillShade="D9"/>
            <w:hideMark/>
          </w:tcPr>
          <w:p w:rsidR="00B32B5E" w:rsidRPr="00D10529" w:rsidRDefault="00B32B5E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shd w:val="clear" w:color="auto" w:fill="D9D9D9" w:themeFill="background1" w:themeFillShade="D9"/>
            <w:hideMark/>
          </w:tcPr>
          <w:p w:rsidR="00B32B5E" w:rsidRPr="00D10529" w:rsidRDefault="00B32B5E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shd w:val="clear" w:color="auto" w:fill="D9D9D9" w:themeFill="background1" w:themeFillShade="D9"/>
            <w:hideMark/>
          </w:tcPr>
          <w:p w:rsidR="00B32B5E" w:rsidRPr="00D10529" w:rsidRDefault="00B32B5E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Comentarios</w:t>
            </w:r>
          </w:p>
        </w:tc>
      </w:tr>
      <w:tr w:rsidR="00226124" w:rsidRPr="00B32B5E" w:rsidTr="00226124">
        <w:trPr>
          <w:trHeight w:val="134"/>
          <w:tblCellSpacing w:w="0" w:type="dxa"/>
        </w:trPr>
        <w:tc>
          <w:tcPr>
            <w:tcW w:w="15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Name</w:t>
            </w:r>
            <w:r w:rsidR="00D61105">
              <w:rPr>
                <w:rFonts w:ascii="Times New Roman" w:hAnsi="Times New Roman"/>
                <w:noProof w:val="0"/>
                <w:sz w:val="24"/>
                <w:szCs w:val="24"/>
              </w:rPr>
              <w:t>Zoo</w:t>
            </w:r>
          </w:p>
        </w:tc>
        <w:tc>
          <w:tcPr>
            <w:tcW w:w="9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60</w:t>
            </w:r>
          </w:p>
        </w:tc>
        <w:tc>
          <w:tcPr>
            <w:tcW w:w="18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Nombre del Zoo</w:t>
            </w:r>
          </w:p>
        </w:tc>
      </w:tr>
      <w:tr w:rsidR="00226124" w:rsidRPr="00B32B5E" w:rsidTr="00226124">
        <w:trPr>
          <w:trHeight w:val="134"/>
          <w:tblCellSpacing w:w="0" w:type="dxa"/>
        </w:trPr>
        <w:tc>
          <w:tcPr>
            <w:tcW w:w="15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City</w:t>
            </w:r>
          </w:p>
        </w:tc>
        <w:tc>
          <w:tcPr>
            <w:tcW w:w="9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40</w:t>
            </w:r>
          </w:p>
        </w:tc>
        <w:tc>
          <w:tcPr>
            <w:tcW w:w="18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Ciudad en la que se encuentra el zoo</w:t>
            </w:r>
          </w:p>
        </w:tc>
      </w:tr>
      <w:tr w:rsidR="00226124" w:rsidRPr="00B32B5E" w:rsidTr="00226124">
        <w:trPr>
          <w:trHeight w:val="134"/>
          <w:tblCellSpacing w:w="0" w:type="dxa"/>
        </w:trPr>
        <w:tc>
          <w:tcPr>
            <w:tcW w:w="15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Country</w:t>
            </w:r>
          </w:p>
        </w:tc>
        <w:tc>
          <w:tcPr>
            <w:tcW w:w="9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40</w:t>
            </w:r>
          </w:p>
        </w:tc>
        <w:tc>
          <w:tcPr>
            <w:tcW w:w="1850" w:type="pct"/>
          </w:tcPr>
          <w:p w:rsidR="00226124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País en el que se encuentra el zoo</w:t>
            </w:r>
          </w:p>
        </w:tc>
      </w:tr>
      <w:tr w:rsidR="00B32B5E" w:rsidRPr="00B32B5E" w:rsidTr="00D06DE8">
        <w:trPr>
          <w:tblCellSpacing w:w="0" w:type="dxa"/>
        </w:trPr>
        <w:tc>
          <w:tcPr>
            <w:tcW w:w="1550" w:type="pct"/>
            <w:hideMark/>
          </w:tcPr>
          <w:p w:rsidR="00B32B5E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Area</w:t>
            </w:r>
          </w:p>
        </w:tc>
        <w:tc>
          <w:tcPr>
            <w:tcW w:w="950" w:type="pct"/>
            <w:hideMark/>
          </w:tcPr>
          <w:p w:rsidR="00B32B5E" w:rsidRPr="00B32B5E" w:rsidRDefault="00226124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Número</w:t>
            </w:r>
            <w:r w:rsidR="00D61105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(decimal)</w:t>
            </w:r>
          </w:p>
        </w:tc>
        <w:tc>
          <w:tcPr>
            <w:tcW w:w="650" w:type="pct"/>
            <w:hideMark/>
          </w:tcPr>
          <w:p w:rsidR="00B32B5E" w:rsidRPr="00D61105" w:rsidRDefault="00D61105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1850" w:type="pct"/>
            <w:hideMark/>
          </w:tcPr>
          <w:p w:rsidR="00B32B5E" w:rsidRPr="00B32B5E" w:rsidRDefault="00D10529" w:rsidP="0022612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Superficie del zoo en m</w:t>
            </w:r>
            <w:r w:rsidR="00B27F34">
              <w:rPr>
                <w:rFonts w:ascii="Times New Roman" w:hAnsi="Times New Roman"/>
                <w:noProof w:val="0"/>
                <w:sz w:val="24"/>
                <w:szCs w:val="24"/>
              </w:rPr>
              <w:t>^2</w:t>
            </w:r>
          </w:p>
        </w:tc>
      </w:tr>
      <w:tr w:rsidR="00B32B5E" w:rsidRPr="00B32B5E" w:rsidTr="00D06DE8">
        <w:trPr>
          <w:tblCellSpacing w:w="0" w:type="dxa"/>
        </w:trPr>
        <w:tc>
          <w:tcPr>
            <w:tcW w:w="1550" w:type="pct"/>
            <w:hideMark/>
          </w:tcPr>
          <w:p w:rsidR="00B32B5E" w:rsidRPr="00B32B5E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Bid</w:t>
            </w:r>
          </w:p>
        </w:tc>
        <w:tc>
          <w:tcPr>
            <w:tcW w:w="950" w:type="pct"/>
            <w:hideMark/>
          </w:tcPr>
          <w:p w:rsidR="00B32B5E" w:rsidRPr="00B32B5E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Número</w:t>
            </w:r>
            <w:r w:rsidR="00D61105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(decimal)</w:t>
            </w:r>
          </w:p>
        </w:tc>
        <w:tc>
          <w:tcPr>
            <w:tcW w:w="650" w:type="pct"/>
            <w:hideMark/>
          </w:tcPr>
          <w:p w:rsidR="00B32B5E" w:rsidRPr="00B32B5E" w:rsidRDefault="00D61105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Float</w:t>
            </w:r>
          </w:p>
        </w:tc>
        <w:tc>
          <w:tcPr>
            <w:tcW w:w="1850" w:type="pct"/>
            <w:hideMark/>
          </w:tcPr>
          <w:p w:rsidR="00B32B5E" w:rsidRPr="00B32B5E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Presupuesto anual del zoo</w:t>
            </w:r>
          </w:p>
        </w:tc>
      </w:tr>
    </w:tbl>
    <w:p w:rsidR="00B32B5E" w:rsidRPr="00B32B5E" w:rsidRDefault="00B32B5E" w:rsidP="00D10529">
      <w:pPr>
        <w:spacing w:before="100" w:beforeAutospacing="1" w:after="142" w:line="276" w:lineRule="auto"/>
        <w:ind w:firstLine="0"/>
        <w:jc w:val="center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B32B5E" w:rsidRPr="00B32B5E" w:rsidRDefault="00B32B5E" w:rsidP="00B32B5E">
      <w:p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 xml:space="preserve">Deseña os ficheiros necesarios para unha aplicación que almacene información relativa aos zoos existentes no mundo, así como das especies animais que estes albergan. De cada zoo interesa coñecer o seu </w:t>
      </w:r>
      <w:r w:rsidRPr="00976A90">
        <w:rPr>
          <w:noProof w:val="0"/>
          <w:sz w:val="18"/>
          <w:szCs w:val="18"/>
          <w:highlight w:val="yellow"/>
          <w:lang w:val="gl-ES"/>
        </w:rPr>
        <w:t>nome</w:t>
      </w:r>
      <w:r w:rsidRPr="00B32B5E">
        <w:rPr>
          <w:noProof w:val="0"/>
          <w:sz w:val="18"/>
          <w:szCs w:val="18"/>
          <w:lang w:val="gl-ES"/>
        </w:rPr>
        <w:t xml:space="preserve">, </w:t>
      </w:r>
      <w:r w:rsidRPr="00976A90">
        <w:rPr>
          <w:noProof w:val="0"/>
          <w:sz w:val="18"/>
          <w:szCs w:val="18"/>
          <w:highlight w:val="yellow"/>
          <w:lang w:val="gl-ES"/>
        </w:rPr>
        <w:t>cidade</w:t>
      </w:r>
      <w:r w:rsidRPr="00B32B5E">
        <w:rPr>
          <w:noProof w:val="0"/>
          <w:sz w:val="18"/>
          <w:szCs w:val="18"/>
          <w:lang w:val="gl-ES"/>
        </w:rPr>
        <w:t xml:space="preserve"> e </w:t>
      </w:r>
      <w:r w:rsidRPr="00976A90">
        <w:rPr>
          <w:noProof w:val="0"/>
          <w:sz w:val="18"/>
          <w:szCs w:val="18"/>
          <w:highlight w:val="yellow"/>
          <w:lang w:val="gl-ES"/>
        </w:rPr>
        <w:t>país</w:t>
      </w:r>
      <w:r w:rsidRPr="00B32B5E">
        <w:rPr>
          <w:noProof w:val="0"/>
          <w:sz w:val="18"/>
          <w:szCs w:val="18"/>
          <w:lang w:val="gl-ES"/>
        </w:rPr>
        <w:t xml:space="preserve"> no se atopa, </w:t>
      </w:r>
      <w:r w:rsidRPr="00976A90">
        <w:rPr>
          <w:noProof w:val="0"/>
          <w:sz w:val="18"/>
          <w:szCs w:val="18"/>
          <w:highlight w:val="yellow"/>
          <w:lang w:val="gl-ES"/>
        </w:rPr>
        <w:t>superficie</w:t>
      </w:r>
      <w:r w:rsidRPr="00B32B5E">
        <w:rPr>
          <w:noProof w:val="0"/>
          <w:sz w:val="18"/>
          <w:szCs w:val="18"/>
          <w:lang w:val="gl-ES"/>
        </w:rPr>
        <w:t xml:space="preserve"> que ocupa (en m</w:t>
      </w:r>
      <w:r w:rsidRPr="00B32B5E">
        <w:rPr>
          <w:noProof w:val="0"/>
          <w:sz w:val="18"/>
          <w:szCs w:val="18"/>
          <w:vertAlign w:val="superscript"/>
          <w:lang w:val="gl-ES"/>
        </w:rPr>
        <w:t>2</w:t>
      </w:r>
      <w:r w:rsidRPr="00B32B5E">
        <w:rPr>
          <w:noProof w:val="0"/>
          <w:sz w:val="18"/>
          <w:szCs w:val="18"/>
          <w:lang w:val="gl-ES"/>
        </w:rPr>
        <w:t xml:space="preserve">), e </w:t>
      </w:r>
      <w:r w:rsidRPr="00976A90">
        <w:rPr>
          <w:noProof w:val="0"/>
          <w:sz w:val="18"/>
          <w:szCs w:val="18"/>
          <w:highlight w:val="yellow"/>
          <w:lang w:val="gl-ES"/>
        </w:rPr>
        <w:t>presuposto anual</w:t>
      </w:r>
      <w:r w:rsidRPr="00B32B5E">
        <w:rPr>
          <w:noProof w:val="0"/>
          <w:sz w:val="18"/>
          <w:szCs w:val="18"/>
          <w:lang w:val="gl-ES"/>
        </w:rPr>
        <w:t xml:space="preserve">. De cada especie animal almacénase o seu </w:t>
      </w:r>
      <w:r w:rsidRPr="00976A90">
        <w:rPr>
          <w:noProof w:val="0"/>
          <w:sz w:val="18"/>
          <w:szCs w:val="18"/>
          <w:highlight w:val="yellow"/>
          <w:lang w:val="gl-ES"/>
        </w:rPr>
        <w:t>nome vulgar</w:t>
      </w:r>
      <w:r w:rsidRPr="00B32B5E">
        <w:rPr>
          <w:noProof w:val="0"/>
          <w:sz w:val="18"/>
          <w:szCs w:val="18"/>
          <w:lang w:val="gl-ES"/>
        </w:rPr>
        <w:t xml:space="preserve"> e o seu </w:t>
      </w:r>
      <w:r w:rsidRPr="00976A90">
        <w:rPr>
          <w:noProof w:val="0"/>
          <w:sz w:val="18"/>
          <w:szCs w:val="18"/>
          <w:highlight w:val="yellow"/>
          <w:lang w:val="gl-ES"/>
        </w:rPr>
        <w:t>nome científico</w:t>
      </w:r>
      <w:r w:rsidRPr="00B32B5E">
        <w:rPr>
          <w:noProof w:val="0"/>
          <w:sz w:val="18"/>
          <w:szCs w:val="18"/>
          <w:lang w:val="gl-ES"/>
        </w:rPr>
        <w:t xml:space="preserve">, </w:t>
      </w:r>
      <w:r w:rsidRPr="00976A90">
        <w:rPr>
          <w:noProof w:val="0"/>
          <w:sz w:val="18"/>
          <w:szCs w:val="18"/>
          <w:highlight w:val="yellow"/>
          <w:lang w:val="gl-ES"/>
        </w:rPr>
        <w:t>familia</w:t>
      </w:r>
      <w:r w:rsidRPr="00B32B5E">
        <w:rPr>
          <w:noProof w:val="0"/>
          <w:sz w:val="18"/>
          <w:szCs w:val="18"/>
          <w:lang w:val="gl-ES"/>
        </w:rPr>
        <w:t xml:space="preserve"> á que pertence, e si está en </w:t>
      </w:r>
      <w:r w:rsidRPr="00976A90">
        <w:rPr>
          <w:noProof w:val="0"/>
          <w:sz w:val="18"/>
          <w:szCs w:val="18"/>
          <w:highlight w:val="yellow"/>
          <w:lang w:val="gl-ES"/>
        </w:rPr>
        <w:t>perigo de extinción</w:t>
      </w:r>
      <w:r w:rsidRPr="00B32B5E">
        <w:rPr>
          <w:noProof w:val="0"/>
          <w:sz w:val="18"/>
          <w:szCs w:val="18"/>
          <w:lang w:val="gl-ES"/>
        </w:rPr>
        <w:t>.</w:t>
      </w:r>
    </w:p>
    <w:p w:rsidR="00B32B5E" w:rsidRPr="00B32B5E" w:rsidRDefault="00B32B5E" w:rsidP="00B32B5E">
      <w:p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 xml:space="preserve">Tamén, temos que gardar información sobre os animais que ten cada zoo. Interésanos o seu número de </w:t>
      </w:r>
      <w:r w:rsidRPr="00976A90">
        <w:rPr>
          <w:noProof w:val="0"/>
          <w:sz w:val="18"/>
          <w:szCs w:val="18"/>
          <w:highlight w:val="yellow"/>
          <w:lang w:val="gl-ES"/>
        </w:rPr>
        <w:t>identificación</w:t>
      </w:r>
      <w:r w:rsidRPr="00B32B5E">
        <w:rPr>
          <w:noProof w:val="0"/>
          <w:sz w:val="18"/>
          <w:szCs w:val="18"/>
          <w:lang w:val="gl-ES"/>
        </w:rPr>
        <w:t xml:space="preserve">, </w:t>
      </w:r>
      <w:r w:rsidRPr="00976A90">
        <w:rPr>
          <w:noProof w:val="0"/>
          <w:sz w:val="18"/>
          <w:szCs w:val="18"/>
          <w:highlight w:val="yellow"/>
          <w:lang w:val="gl-ES"/>
        </w:rPr>
        <w:t>especie</w:t>
      </w:r>
      <w:r w:rsidRPr="00B32B5E">
        <w:rPr>
          <w:noProof w:val="0"/>
          <w:sz w:val="18"/>
          <w:szCs w:val="18"/>
          <w:lang w:val="gl-ES"/>
        </w:rPr>
        <w:t xml:space="preserve">, </w:t>
      </w:r>
      <w:r w:rsidRPr="00976A90">
        <w:rPr>
          <w:noProof w:val="0"/>
          <w:sz w:val="18"/>
          <w:szCs w:val="18"/>
          <w:highlight w:val="yellow"/>
          <w:lang w:val="gl-ES"/>
        </w:rPr>
        <w:t>sexo</w:t>
      </w:r>
      <w:r w:rsidRPr="00B32B5E">
        <w:rPr>
          <w:noProof w:val="0"/>
          <w:sz w:val="18"/>
          <w:szCs w:val="18"/>
          <w:lang w:val="gl-ES"/>
        </w:rPr>
        <w:t xml:space="preserve">, </w:t>
      </w:r>
      <w:r w:rsidRPr="00976A90">
        <w:rPr>
          <w:noProof w:val="0"/>
          <w:sz w:val="18"/>
          <w:szCs w:val="18"/>
          <w:highlight w:val="yellow"/>
          <w:lang w:val="gl-ES"/>
        </w:rPr>
        <w:t>ano de nacemento</w:t>
      </w:r>
      <w:r w:rsidRPr="00B32B5E">
        <w:rPr>
          <w:noProof w:val="0"/>
          <w:sz w:val="18"/>
          <w:szCs w:val="18"/>
          <w:lang w:val="gl-ES"/>
        </w:rPr>
        <w:t xml:space="preserve">, </w:t>
      </w:r>
      <w:r w:rsidRPr="00976A90">
        <w:rPr>
          <w:noProof w:val="0"/>
          <w:sz w:val="18"/>
          <w:szCs w:val="18"/>
          <w:highlight w:val="yellow"/>
          <w:lang w:val="gl-ES"/>
        </w:rPr>
        <w:t>país</w:t>
      </w:r>
      <w:r w:rsidRPr="00B32B5E">
        <w:rPr>
          <w:noProof w:val="0"/>
          <w:sz w:val="18"/>
          <w:szCs w:val="18"/>
          <w:lang w:val="gl-ES"/>
        </w:rPr>
        <w:t xml:space="preserve"> e </w:t>
      </w:r>
      <w:r w:rsidRPr="00976A90">
        <w:rPr>
          <w:noProof w:val="0"/>
          <w:sz w:val="18"/>
          <w:szCs w:val="18"/>
          <w:highlight w:val="yellow"/>
          <w:lang w:val="gl-ES"/>
        </w:rPr>
        <w:t>continente</w:t>
      </w:r>
      <w:r w:rsidRPr="00B32B5E">
        <w:rPr>
          <w:noProof w:val="0"/>
          <w:sz w:val="18"/>
          <w:szCs w:val="18"/>
          <w:lang w:val="gl-ES"/>
        </w:rPr>
        <w:t xml:space="preserve"> de orixe.</w:t>
      </w:r>
    </w:p>
    <w:p w:rsidR="00B32B5E" w:rsidRPr="00B32B5E" w:rsidRDefault="00B32B5E" w:rsidP="00B32B5E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B32B5E" w:rsidRDefault="00B32B5E" w:rsidP="00B32B5E">
      <w:pPr>
        <w:pStyle w:val="Prrafodelista"/>
        <w:numPr>
          <w:ilvl w:val="0"/>
          <w:numId w:val="46"/>
        </w:num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B32B5E">
        <w:rPr>
          <w:noProof w:val="0"/>
          <w:sz w:val="18"/>
          <w:szCs w:val="18"/>
          <w:lang w:val="gl-ES"/>
        </w:rPr>
        <w:t>Deseña os ficheiros que serían necesarios para esta aplicación.</w:t>
      </w:r>
    </w:p>
    <w:p w:rsidR="002416F4" w:rsidRDefault="00B32B5E" w:rsidP="00B32B5E">
      <w:pPr>
        <w:pStyle w:val="Prrafodelista"/>
        <w:numPr>
          <w:ilvl w:val="0"/>
          <w:numId w:val="46"/>
        </w:num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  <w:r w:rsidRPr="00D06DE8">
        <w:rPr>
          <w:noProof w:val="0"/>
          <w:sz w:val="18"/>
          <w:szCs w:val="18"/>
          <w:lang w:val="gl-ES"/>
        </w:rPr>
        <w:t>Indica a organización mais axeitada para cada ficheiro.</w:t>
      </w:r>
    </w:p>
    <w:p w:rsidR="00742C72" w:rsidRPr="00742C72" w:rsidRDefault="00742C72" w:rsidP="00742C72">
      <w:pPr>
        <w:spacing w:before="100" w:beforeAutospacing="1" w:after="142"/>
        <w:rPr>
          <w:noProof w:val="0"/>
          <w:sz w:val="18"/>
          <w:szCs w:val="18"/>
          <w:lang w:val="gl-ES"/>
        </w:rPr>
      </w:pPr>
    </w:p>
    <w:tbl>
      <w:tblPr>
        <w:tblW w:w="5000" w:type="pct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2416F4" w:rsidRPr="00B32B5E" w:rsidTr="00820379">
        <w:trPr>
          <w:trHeight w:val="538"/>
          <w:tblCellSpacing w:w="0" w:type="dxa"/>
        </w:trPr>
        <w:tc>
          <w:tcPr>
            <w:tcW w:w="1550" w:type="pct"/>
            <w:shd w:val="clear" w:color="auto" w:fill="D9D9D9" w:themeFill="background1" w:themeFillShade="D9"/>
            <w:hideMark/>
          </w:tcPr>
          <w:p w:rsidR="002416F4" w:rsidRPr="00D10529" w:rsidRDefault="002416F4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shd w:val="clear" w:color="auto" w:fill="D9D9D9" w:themeFill="background1" w:themeFillShade="D9"/>
            <w:hideMark/>
          </w:tcPr>
          <w:p w:rsidR="002416F4" w:rsidRPr="00D10529" w:rsidRDefault="002416F4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shd w:val="clear" w:color="auto" w:fill="D9D9D9" w:themeFill="background1" w:themeFillShade="D9"/>
            <w:hideMark/>
          </w:tcPr>
          <w:p w:rsidR="002416F4" w:rsidRPr="00D10529" w:rsidRDefault="002416F4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shd w:val="clear" w:color="auto" w:fill="D9D9D9" w:themeFill="background1" w:themeFillShade="D9"/>
            <w:hideMark/>
          </w:tcPr>
          <w:p w:rsidR="002416F4" w:rsidRPr="00D10529" w:rsidRDefault="002416F4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Comentarios</w:t>
            </w:r>
          </w:p>
        </w:tc>
      </w:tr>
      <w:tr w:rsidR="002416F4" w:rsidRPr="002416F4" w:rsidTr="002416F4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2416F4" w:rsidRPr="002416F4" w:rsidRDefault="002416F4" w:rsidP="002416F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NomVulg</w:t>
            </w:r>
          </w:p>
        </w:tc>
        <w:tc>
          <w:tcPr>
            <w:tcW w:w="950" w:type="pct"/>
            <w:shd w:val="clear" w:color="auto" w:fill="FFFFFF" w:themeFill="background1"/>
          </w:tcPr>
          <w:p w:rsidR="002416F4" w:rsidRPr="002416F4" w:rsidRDefault="002416F4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FFFFF" w:themeFill="background1"/>
          </w:tcPr>
          <w:p w:rsidR="002416F4" w:rsidRPr="002416F4" w:rsidRDefault="002416F4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30</w:t>
            </w:r>
          </w:p>
        </w:tc>
        <w:tc>
          <w:tcPr>
            <w:tcW w:w="1850" w:type="pct"/>
            <w:shd w:val="clear" w:color="auto" w:fill="FFFFFF" w:themeFill="background1"/>
          </w:tcPr>
          <w:p w:rsidR="002416F4" w:rsidRPr="002416F4" w:rsidRDefault="002416F4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Nombre vulgar de la especie</w:t>
            </w:r>
          </w:p>
        </w:tc>
      </w:tr>
      <w:tr w:rsidR="002416F4" w:rsidRPr="002416F4" w:rsidTr="002416F4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2416F4" w:rsidRPr="002416F4" w:rsidRDefault="002416F4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NomCien</w:t>
            </w:r>
          </w:p>
        </w:tc>
        <w:tc>
          <w:tcPr>
            <w:tcW w:w="950" w:type="pct"/>
            <w:shd w:val="clear" w:color="auto" w:fill="FFFFFF" w:themeFill="background1"/>
          </w:tcPr>
          <w:p w:rsidR="002416F4" w:rsidRDefault="002416F4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FFFFF" w:themeFill="background1"/>
          </w:tcPr>
          <w:p w:rsidR="002416F4" w:rsidRDefault="00742C72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60</w:t>
            </w:r>
          </w:p>
        </w:tc>
        <w:tc>
          <w:tcPr>
            <w:tcW w:w="1850" w:type="pct"/>
            <w:shd w:val="clear" w:color="auto" w:fill="FFFFFF" w:themeFill="background1"/>
          </w:tcPr>
          <w:p w:rsidR="002416F4" w:rsidRDefault="00742C72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Nombre científico de la especie</w:t>
            </w:r>
          </w:p>
        </w:tc>
      </w:tr>
      <w:tr w:rsidR="00742C72" w:rsidRPr="002416F4" w:rsidTr="002416F4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742C72" w:rsidRDefault="00742C72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Familia</w:t>
            </w:r>
          </w:p>
        </w:tc>
        <w:tc>
          <w:tcPr>
            <w:tcW w:w="950" w:type="pct"/>
            <w:shd w:val="clear" w:color="auto" w:fill="FFFFFF" w:themeFill="background1"/>
          </w:tcPr>
          <w:p w:rsidR="00742C72" w:rsidRDefault="00976A90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Número</w:t>
            </w:r>
          </w:p>
        </w:tc>
        <w:tc>
          <w:tcPr>
            <w:tcW w:w="650" w:type="pct"/>
            <w:shd w:val="clear" w:color="auto" w:fill="FFFFFF" w:themeFill="background1"/>
          </w:tcPr>
          <w:p w:rsidR="00742C72" w:rsidRDefault="00742C72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shd w:val="clear" w:color="auto" w:fill="FFFFFF" w:themeFill="background1"/>
          </w:tcPr>
          <w:p w:rsidR="00742C72" w:rsidRDefault="00742C72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Familia a la que pertenece la especie</w:t>
            </w:r>
          </w:p>
        </w:tc>
      </w:tr>
      <w:tr w:rsidR="00742C72" w:rsidRPr="002416F4" w:rsidTr="002416F4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742C72" w:rsidRDefault="00742C72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PelExt</w:t>
            </w:r>
          </w:p>
        </w:tc>
        <w:tc>
          <w:tcPr>
            <w:tcW w:w="950" w:type="pct"/>
            <w:shd w:val="clear" w:color="auto" w:fill="FFFFFF" w:themeFill="background1"/>
          </w:tcPr>
          <w:p w:rsidR="00742C72" w:rsidRDefault="00742C72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Sí/No</w:t>
            </w:r>
          </w:p>
        </w:tc>
        <w:tc>
          <w:tcPr>
            <w:tcW w:w="650" w:type="pct"/>
            <w:shd w:val="clear" w:color="auto" w:fill="FFFFFF" w:themeFill="background1"/>
          </w:tcPr>
          <w:p w:rsidR="00742C72" w:rsidRDefault="00742C72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shd w:val="clear" w:color="auto" w:fill="FFFFFF" w:themeFill="background1"/>
          </w:tcPr>
          <w:p w:rsidR="00742C72" w:rsidRDefault="00742C72" w:rsidP="0082037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Está en peligro de extinción?</w:t>
            </w:r>
          </w:p>
        </w:tc>
      </w:tr>
    </w:tbl>
    <w:p w:rsidR="00742C72" w:rsidRDefault="00742C72" w:rsidP="00742C72">
      <w:p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</w:p>
    <w:p w:rsidR="00742C72" w:rsidRPr="00742C72" w:rsidRDefault="00742C72" w:rsidP="00742C72">
      <w:pPr>
        <w:spacing w:before="100" w:beforeAutospacing="1" w:after="142"/>
        <w:ind w:firstLine="0"/>
        <w:rPr>
          <w:noProof w:val="0"/>
          <w:sz w:val="18"/>
          <w:szCs w:val="18"/>
          <w:lang w:val="gl-ES"/>
        </w:rPr>
      </w:pPr>
    </w:p>
    <w:tbl>
      <w:tblPr>
        <w:tblW w:w="5000" w:type="pct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D10529" w:rsidRPr="00B32B5E" w:rsidTr="00820379">
        <w:trPr>
          <w:trHeight w:val="538"/>
          <w:tblCellSpacing w:w="0" w:type="dxa"/>
        </w:trPr>
        <w:tc>
          <w:tcPr>
            <w:tcW w:w="1550" w:type="pct"/>
            <w:shd w:val="clear" w:color="auto" w:fill="D9D9D9" w:themeFill="background1" w:themeFillShade="D9"/>
            <w:hideMark/>
          </w:tcPr>
          <w:p w:rsidR="00D10529" w:rsidRP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shd w:val="clear" w:color="auto" w:fill="D9D9D9" w:themeFill="background1" w:themeFillShade="D9"/>
            <w:hideMark/>
          </w:tcPr>
          <w:p w:rsidR="00D10529" w:rsidRP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shd w:val="clear" w:color="auto" w:fill="D9D9D9" w:themeFill="background1" w:themeFillShade="D9"/>
            <w:hideMark/>
          </w:tcPr>
          <w:p w:rsidR="00D10529" w:rsidRP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shd w:val="clear" w:color="auto" w:fill="D9D9D9" w:themeFill="background1" w:themeFillShade="D9"/>
            <w:hideMark/>
          </w:tcPr>
          <w:p w:rsidR="00D10529" w:rsidRP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D10529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Comentarios</w:t>
            </w:r>
          </w:p>
        </w:tc>
      </w:tr>
      <w:tr w:rsidR="00D10529" w:rsidRPr="00B32B5E" w:rsidTr="00D10529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D10529" w:rsidRPr="00B32B5E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ID</w:t>
            </w:r>
          </w:p>
        </w:tc>
        <w:tc>
          <w:tcPr>
            <w:tcW w:w="950" w:type="pct"/>
            <w:shd w:val="clear" w:color="auto" w:fill="FFFFFF" w:themeFill="background1"/>
          </w:tcPr>
          <w:p w:rsidR="00D10529" w:rsidRPr="00B32B5E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</w:t>
            </w:r>
          </w:p>
        </w:tc>
        <w:tc>
          <w:tcPr>
            <w:tcW w:w="650" w:type="pct"/>
            <w:shd w:val="clear" w:color="auto" w:fill="FFFFFF" w:themeFill="background1"/>
          </w:tcPr>
          <w:p w:rsidR="00D10529" w:rsidRPr="00B32B5E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shd w:val="clear" w:color="auto" w:fill="FFFFFF" w:themeFill="background1"/>
          </w:tcPr>
          <w:p w:rsidR="00D10529" w:rsidRPr="00B32B5E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Número identificación del animal</w:t>
            </w:r>
          </w:p>
        </w:tc>
      </w:tr>
      <w:tr w:rsidR="00D10529" w:rsidRPr="00B32B5E" w:rsidTr="00D10529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Spec</w:t>
            </w:r>
          </w:p>
        </w:tc>
        <w:tc>
          <w:tcPr>
            <w:tcW w:w="9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35</w:t>
            </w:r>
          </w:p>
        </w:tc>
        <w:tc>
          <w:tcPr>
            <w:tcW w:w="18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Nombre de la especie del animal</w:t>
            </w:r>
          </w:p>
        </w:tc>
      </w:tr>
      <w:tr w:rsidR="00D10529" w:rsidRPr="00B32B5E" w:rsidTr="00D10529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Sex</w:t>
            </w:r>
          </w:p>
        </w:tc>
        <w:tc>
          <w:tcPr>
            <w:tcW w:w="950" w:type="pct"/>
            <w:shd w:val="clear" w:color="auto" w:fill="FFFFFF" w:themeFill="background1"/>
          </w:tcPr>
          <w:p w:rsidR="00D10529" w:rsidRDefault="00664ABD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 corto</w:t>
            </w:r>
          </w:p>
        </w:tc>
        <w:tc>
          <w:tcPr>
            <w:tcW w:w="650" w:type="pct"/>
            <w:shd w:val="clear" w:color="auto" w:fill="FFFFFF" w:themeFill="background1"/>
          </w:tcPr>
          <w:p w:rsidR="00D10529" w:rsidRDefault="00664ABD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1</w:t>
            </w:r>
          </w:p>
        </w:tc>
        <w:tc>
          <w:tcPr>
            <w:tcW w:w="18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Indica el sexo del  animal</w:t>
            </w:r>
          </w:p>
        </w:tc>
      </w:tr>
      <w:tr w:rsidR="00D10529" w:rsidRPr="00B32B5E" w:rsidTr="00D10529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Date</w:t>
            </w:r>
          </w:p>
        </w:tc>
        <w:tc>
          <w:tcPr>
            <w:tcW w:w="9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</w:t>
            </w:r>
          </w:p>
        </w:tc>
        <w:tc>
          <w:tcPr>
            <w:tcW w:w="6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Indica el año de nacimiento del animal</w:t>
            </w:r>
          </w:p>
        </w:tc>
      </w:tr>
      <w:tr w:rsidR="00D10529" w:rsidRPr="00B32B5E" w:rsidTr="00D10529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Cntry</w:t>
            </w:r>
          </w:p>
        </w:tc>
        <w:tc>
          <w:tcPr>
            <w:tcW w:w="9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</w:t>
            </w:r>
          </w:p>
        </w:tc>
        <w:tc>
          <w:tcPr>
            <w:tcW w:w="6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40</w:t>
            </w:r>
          </w:p>
        </w:tc>
        <w:tc>
          <w:tcPr>
            <w:tcW w:w="18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Indica el país de nacimiento del animal</w:t>
            </w:r>
          </w:p>
        </w:tc>
      </w:tr>
      <w:tr w:rsidR="00D10529" w:rsidRPr="00B32B5E" w:rsidTr="00D10529">
        <w:trPr>
          <w:trHeight w:val="538"/>
          <w:tblCellSpacing w:w="0" w:type="dxa"/>
        </w:trPr>
        <w:tc>
          <w:tcPr>
            <w:tcW w:w="15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Continent</w:t>
            </w:r>
          </w:p>
        </w:tc>
        <w:tc>
          <w:tcPr>
            <w:tcW w:w="950" w:type="pct"/>
            <w:shd w:val="clear" w:color="auto" w:fill="FFFFFF" w:themeFill="background1"/>
          </w:tcPr>
          <w:p w:rsidR="00D10529" w:rsidRDefault="00D10529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</w:t>
            </w:r>
          </w:p>
        </w:tc>
        <w:tc>
          <w:tcPr>
            <w:tcW w:w="650" w:type="pct"/>
            <w:shd w:val="clear" w:color="auto" w:fill="FFFFFF" w:themeFill="background1"/>
          </w:tcPr>
          <w:p w:rsidR="00D10529" w:rsidRDefault="00664ABD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25</w:t>
            </w:r>
          </w:p>
        </w:tc>
        <w:tc>
          <w:tcPr>
            <w:tcW w:w="1850" w:type="pct"/>
            <w:shd w:val="clear" w:color="auto" w:fill="FFFFFF" w:themeFill="background1"/>
          </w:tcPr>
          <w:p w:rsidR="00D10529" w:rsidRDefault="00664ABD" w:rsidP="00D10529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Indica el continente de nacimiento del animal</w:t>
            </w:r>
          </w:p>
        </w:tc>
      </w:tr>
    </w:tbl>
    <w:p w:rsidR="00AE76A2" w:rsidRDefault="00AE76A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42C72" w:rsidRDefault="00742C7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742C72" w:rsidRDefault="00742C7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8D4050" w:rsidRDefault="00AE76A2" w:rsidP="00AE76A2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Exercicio 3</w:t>
      </w:r>
    </w:p>
    <w:p w:rsidR="00AE76A2" w:rsidRPr="00AE76A2" w:rsidRDefault="00AE76A2" w:rsidP="00AE76A2">
      <w:pPr>
        <w:spacing w:before="100" w:beforeAutospacing="1" w:after="0"/>
        <w:ind w:firstLine="0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ficha de deseño de rexistros seguinte:</w:t>
      </w:r>
    </w:p>
    <w:p w:rsidR="00AE76A2" w:rsidRPr="00AE76A2" w:rsidRDefault="00AE76A2" w:rsidP="00AE76A2">
      <w:pPr>
        <w:spacing w:before="100" w:beforeAutospacing="1" w:after="0" w:line="240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AE76A2" w:rsidRPr="00AE76A2" w:rsidTr="003178E2">
        <w:trPr>
          <w:tblCellSpacing w:w="0" w:type="dxa"/>
        </w:trPr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</w:p>
        </w:tc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</w:p>
        </w:tc>
        <w:tc>
          <w:tcPr>
            <w:tcW w:w="2500" w:type="pct"/>
            <w:gridSpan w:val="2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5000" w:type="pct"/>
            <w:gridSpan w:val="4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5000" w:type="pct"/>
            <w:gridSpan w:val="4"/>
            <w:hideMark/>
          </w:tcPr>
          <w:p w:rsidR="00AE76A2" w:rsidRPr="00AE76A2" w:rsidRDefault="00AE76A2" w:rsidP="003178E2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AE76A2" w:rsidRPr="00664ABD" w:rsidTr="00664ABD">
        <w:trPr>
          <w:tblCellSpacing w:w="0" w:type="dxa"/>
        </w:trPr>
        <w:tc>
          <w:tcPr>
            <w:tcW w:w="1550" w:type="pct"/>
            <w:shd w:val="clear" w:color="auto" w:fill="D9D9D9" w:themeFill="background1" w:themeFillShade="D9"/>
            <w:hideMark/>
          </w:tcPr>
          <w:p w:rsidR="00AE76A2" w:rsidRPr="00664ABD" w:rsidRDefault="00AE76A2" w:rsidP="00664ABD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shd w:val="clear" w:color="auto" w:fill="D9D9D9" w:themeFill="background1" w:themeFillShade="D9"/>
            <w:hideMark/>
          </w:tcPr>
          <w:p w:rsidR="00AE76A2" w:rsidRPr="00664ABD" w:rsidRDefault="00AE76A2" w:rsidP="00664ABD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shd w:val="clear" w:color="auto" w:fill="D9D9D9" w:themeFill="background1" w:themeFillShade="D9"/>
            <w:hideMark/>
          </w:tcPr>
          <w:p w:rsidR="00AE76A2" w:rsidRPr="00664ABD" w:rsidRDefault="00AE76A2" w:rsidP="00664ABD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shd w:val="clear" w:color="auto" w:fill="D9D9D9" w:themeFill="background1" w:themeFillShade="D9"/>
            <w:hideMark/>
          </w:tcPr>
          <w:p w:rsidR="00AE76A2" w:rsidRPr="00664ABD" w:rsidRDefault="00AE76A2" w:rsidP="00664ABD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Comentarios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1550" w:type="pct"/>
            <w:hideMark/>
          </w:tcPr>
          <w:p w:rsidR="00AE76A2" w:rsidRPr="00AE76A2" w:rsidRDefault="002416F4" w:rsidP="002416F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Cod</w:t>
            </w:r>
          </w:p>
        </w:tc>
        <w:tc>
          <w:tcPr>
            <w:tcW w:w="950" w:type="pct"/>
            <w:hideMark/>
          </w:tcPr>
          <w:p w:rsidR="00AE76A2" w:rsidRPr="00AE76A2" w:rsidRDefault="002416F4" w:rsidP="002416F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</w:t>
            </w:r>
          </w:p>
        </w:tc>
        <w:tc>
          <w:tcPr>
            <w:tcW w:w="650" w:type="pct"/>
            <w:hideMark/>
          </w:tcPr>
          <w:p w:rsidR="00AE76A2" w:rsidRPr="00AE76A2" w:rsidRDefault="002416F4" w:rsidP="002416F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6</w:t>
            </w:r>
          </w:p>
        </w:tc>
        <w:tc>
          <w:tcPr>
            <w:tcW w:w="1850" w:type="pct"/>
            <w:hideMark/>
          </w:tcPr>
          <w:p w:rsidR="00AE76A2" w:rsidRPr="00AE76A2" w:rsidRDefault="002416F4" w:rsidP="002416F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Codigo de identificación de cada libro</w:t>
            </w:r>
          </w:p>
        </w:tc>
      </w:tr>
      <w:tr w:rsidR="00AE76A2" w:rsidRPr="00AE76A2" w:rsidTr="003178E2">
        <w:trPr>
          <w:tblCellSpacing w:w="0" w:type="dxa"/>
        </w:trPr>
        <w:tc>
          <w:tcPr>
            <w:tcW w:w="1550" w:type="pct"/>
            <w:hideMark/>
          </w:tcPr>
          <w:p w:rsidR="00AE76A2" w:rsidRPr="00AE76A2" w:rsidRDefault="00AE76A2" w:rsidP="002416F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950" w:type="pct"/>
            <w:hideMark/>
          </w:tcPr>
          <w:p w:rsidR="00AE76A2" w:rsidRPr="00AE76A2" w:rsidRDefault="00AE76A2" w:rsidP="002416F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0" w:type="pct"/>
            <w:hideMark/>
          </w:tcPr>
          <w:p w:rsidR="00AE76A2" w:rsidRPr="00AE76A2" w:rsidRDefault="00AE76A2" w:rsidP="002416F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  <w:hideMark/>
          </w:tcPr>
          <w:p w:rsidR="00AE76A2" w:rsidRPr="00AE76A2" w:rsidRDefault="00AE76A2" w:rsidP="002416F4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</w:tr>
    </w:tbl>
    <w:p w:rsidR="00AE76A2" w:rsidRPr="00AE76A2" w:rsidRDefault="00AE76A2" w:rsidP="002416F4">
      <w:pPr>
        <w:spacing w:before="100" w:beforeAutospacing="1" w:after="142" w:line="276" w:lineRule="auto"/>
        <w:ind w:firstLine="0"/>
        <w:jc w:val="center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B32B5E">
      <w:pPr>
        <w:pStyle w:val="Prrafodelista"/>
        <w:numPr>
          <w:ilvl w:val="0"/>
          <w:numId w:val="48"/>
        </w:numPr>
        <w:spacing w:before="100" w:beforeAutospacing="1" w:after="142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Deseña un ficheiro para manexar os libros da biblioteca do instituto, de acordo coas seguintes consideracións: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O código do libro é o número de rexistro, que é secuencial. Cada vez que se da de alta un libro, correspóndelle o número seguinte ao último engadido.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Na biblioteca manéxanse neste momento 100 000 exemplares.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A previsión é que cada ano se dean de alta 12 000 libros novos.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Esta previsto utilizar a aplicación durante os próximos dez anos.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 xml:space="preserve">Para clasificar os libros por temas utilízase o sistema de codificación CDU (Clasificación Decimal Universal), que utiliza ata cinco díxitos para a clasificación dos distintos temas. Exemplo: 60 é o código que se corresponde co tema </w:t>
      </w:r>
      <w:r w:rsidRPr="00AE76A2">
        <w:rPr>
          <w:i/>
          <w:iCs/>
          <w:noProof w:val="0"/>
          <w:sz w:val="18"/>
          <w:szCs w:val="18"/>
          <w:lang w:val="gl-ES"/>
        </w:rPr>
        <w:t>Informática.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 xml:space="preserve">Para gardar os libros cunha orde que permita localizar doadamente cada libro utilizarase unha sinatura. A sinatura dun libro está formada polo código do tema, e o número de orde que lle corresponde ao libro dentro do tema. Exemplo: a sinatura 60-1250 corresponde ao libro co número de orde 1250 do tema </w:t>
      </w:r>
      <w:r w:rsidRPr="00AE76A2">
        <w:rPr>
          <w:i/>
          <w:iCs/>
          <w:noProof w:val="0"/>
          <w:sz w:val="18"/>
          <w:szCs w:val="18"/>
          <w:lang w:val="gl-ES"/>
        </w:rPr>
        <w:t>Informática.</w:t>
      </w:r>
    </w:p>
    <w:p w:rsid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B32B5E" w:rsidRPr="00AE76A2" w:rsidRDefault="00B32B5E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B32B5E">
      <w:pPr>
        <w:pStyle w:val="Prrafodelista"/>
        <w:numPr>
          <w:ilvl w:val="0"/>
          <w:numId w:val="48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mesma ficha, deseña outro ficheiro para manexar os datos dos socios da biblioteca, de acordo coas seguintes consideracións: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lastRenderedPageBreak/>
        <w:t>O código do socio é secuencial. Cada vez que se da de alta un socio, asígnaselle o número seguinte ao último engadido.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Na biblioteca existen neste momento 5000 socios.</w:t>
      </w:r>
    </w:p>
    <w:p w:rsidR="00AE76A2" w:rsidRP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As previsións son que cada ano se dean de alta 400 novos socios.</w:t>
      </w:r>
    </w:p>
    <w:p w:rsidR="00AE76A2" w:rsidRDefault="00AE76A2" w:rsidP="00AE76A2">
      <w:pPr>
        <w:numPr>
          <w:ilvl w:val="0"/>
          <w:numId w:val="47"/>
        </w:numPr>
        <w:spacing w:before="100" w:beforeAutospacing="1" w:after="142"/>
        <w:ind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Interesa clasificar os usuarios en grupos. Existe unha táboa de códigos dos grupos que utiliza un máximo de 15 caracteres para cada código.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80"/>
      </w:tblGrid>
      <w:tr w:rsidR="00DF1B87" w:rsidRPr="00AE76A2" w:rsidTr="008B6688">
        <w:trPr>
          <w:tblCellSpacing w:w="0" w:type="dxa"/>
        </w:trPr>
        <w:tc>
          <w:tcPr>
            <w:tcW w:w="2500" w:type="pct"/>
            <w:gridSpan w:val="2"/>
            <w:hideMark/>
          </w:tcPr>
          <w:p w:rsidR="00DF1B87" w:rsidRPr="00AE76A2" w:rsidRDefault="00DF1B87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</w:p>
        </w:tc>
        <w:tc>
          <w:tcPr>
            <w:tcW w:w="2500" w:type="pct"/>
            <w:gridSpan w:val="2"/>
            <w:hideMark/>
          </w:tcPr>
          <w:p w:rsidR="00DF1B87" w:rsidRPr="00AE76A2" w:rsidRDefault="00DF1B87" w:rsidP="00B87BF1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 Socios_Biblio</w:t>
            </w:r>
          </w:p>
        </w:tc>
      </w:tr>
      <w:tr w:rsidR="00DF1B87" w:rsidRPr="00AE76A2" w:rsidTr="008B6688">
        <w:trPr>
          <w:tblCellSpacing w:w="0" w:type="dxa"/>
        </w:trPr>
        <w:tc>
          <w:tcPr>
            <w:tcW w:w="2500" w:type="pct"/>
            <w:gridSpan w:val="2"/>
            <w:hideMark/>
          </w:tcPr>
          <w:p w:rsidR="00DF1B87" w:rsidRPr="00AE76A2" w:rsidRDefault="00DF1B87" w:rsidP="00B87BF1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Rodrigo Iglesias</w:t>
            </w:r>
          </w:p>
        </w:tc>
        <w:tc>
          <w:tcPr>
            <w:tcW w:w="2500" w:type="pct"/>
            <w:gridSpan w:val="2"/>
            <w:hideMark/>
          </w:tcPr>
          <w:p w:rsidR="00DF1B87" w:rsidRPr="00AE76A2" w:rsidRDefault="00DF1B87" w:rsidP="00B87BF1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19-9-2022</w:t>
            </w:r>
          </w:p>
        </w:tc>
      </w:tr>
      <w:tr w:rsidR="00DF1B87" w:rsidRPr="00AE76A2" w:rsidTr="008B6688">
        <w:trPr>
          <w:tblCellSpacing w:w="0" w:type="dxa"/>
        </w:trPr>
        <w:tc>
          <w:tcPr>
            <w:tcW w:w="5000" w:type="pct"/>
            <w:gridSpan w:val="4"/>
            <w:hideMark/>
          </w:tcPr>
          <w:p w:rsidR="00DF1B87" w:rsidRPr="00AE76A2" w:rsidRDefault="00DF1B87" w:rsidP="00B87BF1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</w:p>
        </w:tc>
      </w:tr>
      <w:tr w:rsidR="00DF1B87" w:rsidRPr="00AE76A2" w:rsidTr="008B6688">
        <w:trPr>
          <w:tblCellSpacing w:w="0" w:type="dxa"/>
        </w:trPr>
        <w:tc>
          <w:tcPr>
            <w:tcW w:w="5000" w:type="pct"/>
            <w:gridSpan w:val="4"/>
            <w:hideMark/>
          </w:tcPr>
          <w:p w:rsidR="00DF1B87" w:rsidRPr="00AE76A2" w:rsidRDefault="00DF1B87" w:rsidP="00B87BF1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DF1B87" w:rsidRPr="00664ABD" w:rsidTr="008B6688">
        <w:trPr>
          <w:tblCellSpacing w:w="0" w:type="dxa"/>
        </w:trPr>
        <w:tc>
          <w:tcPr>
            <w:tcW w:w="1550" w:type="pct"/>
            <w:shd w:val="clear" w:color="auto" w:fill="D9D9D9" w:themeFill="background1" w:themeFillShade="D9"/>
            <w:hideMark/>
          </w:tcPr>
          <w:p w:rsidR="00DF1B87" w:rsidRPr="00664ABD" w:rsidRDefault="00DF1B87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Nome</w:t>
            </w:r>
          </w:p>
        </w:tc>
        <w:tc>
          <w:tcPr>
            <w:tcW w:w="950" w:type="pct"/>
            <w:shd w:val="clear" w:color="auto" w:fill="D9D9D9" w:themeFill="background1" w:themeFillShade="D9"/>
            <w:hideMark/>
          </w:tcPr>
          <w:p w:rsidR="00DF1B87" w:rsidRPr="00664ABD" w:rsidRDefault="00DF1B87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Tipo</w:t>
            </w:r>
          </w:p>
        </w:tc>
        <w:tc>
          <w:tcPr>
            <w:tcW w:w="650" w:type="pct"/>
            <w:shd w:val="clear" w:color="auto" w:fill="D9D9D9" w:themeFill="background1" w:themeFillShade="D9"/>
            <w:hideMark/>
          </w:tcPr>
          <w:p w:rsidR="00DF1B87" w:rsidRPr="00664ABD" w:rsidRDefault="00DF1B87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50" w:type="pct"/>
            <w:shd w:val="clear" w:color="auto" w:fill="D9D9D9" w:themeFill="background1" w:themeFillShade="D9"/>
            <w:hideMark/>
          </w:tcPr>
          <w:p w:rsidR="00DF1B87" w:rsidRPr="00664ABD" w:rsidRDefault="00DF1B87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Comentarios</w:t>
            </w:r>
          </w:p>
        </w:tc>
      </w:tr>
      <w:tr w:rsidR="00DF1B87" w:rsidRPr="00AE76A2" w:rsidTr="008B6688">
        <w:trPr>
          <w:tblCellSpacing w:w="0" w:type="dxa"/>
        </w:trPr>
        <w:tc>
          <w:tcPr>
            <w:tcW w:w="1550" w:type="pct"/>
            <w:hideMark/>
          </w:tcPr>
          <w:p w:rsidR="00DF1B87" w:rsidRPr="00AE76A2" w:rsidRDefault="00DF1B87" w:rsidP="00DF1B87">
            <w:pPr>
              <w:tabs>
                <w:tab w:val="center" w:pos="1615"/>
                <w:tab w:val="left" w:pos="2280"/>
              </w:tabs>
              <w:spacing w:before="100" w:beforeAutospacing="1" w:after="142" w:line="276" w:lineRule="auto"/>
              <w:ind w:firstLine="0"/>
              <w:jc w:val="left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ab/>
              <w:t>ID</w:t>
            </w:r>
          </w:p>
        </w:tc>
        <w:tc>
          <w:tcPr>
            <w:tcW w:w="950" w:type="pct"/>
            <w:hideMark/>
          </w:tcPr>
          <w:p w:rsidR="00DF1B87" w:rsidRPr="00AE76A2" w:rsidRDefault="00DF1B87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</w:t>
            </w:r>
          </w:p>
        </w:tc>
        <w:tc>
          <w:tcPr>
            <w:tcW w:w="650" w:type="pct"/>
            <w:hideMark/>
          </w:tcPr>
          <w:p w:rsidR="00DF1B87" w:rsidRPr="00AE76A2" w:rsidRDefault="00DF1B87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6</w:t>
            </w:r>
          </w:p>
        </w:tc>
        <w:tc>
          <w:tcPr>
            <w:tcW w:w="1850" w:type="pct"/>
            <w:hideMark/>
          </w:tcPr>
          <w:p w:rsidR="00DF1B87" w:rsidRPr="00AE76A2" w:rsidRDefault="00DF1B87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Codigo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 de identificación de cada socio</w:t>
            </w:r>
          </w:p>
        </w:tc>
      </w:tr>
      <w:tr w:rsidR="008B6688" w:rsidRPr="00AE76A2" w:rsidTr="008B6688">
        <w:trPr>
          <w:tblCellSpacing w:w="0" w:type="dxa"/>
        </w:trPr>
        <w:tc>
          <w:tcPr>
            <w:tcW w:w="1550" w:type="pct"/>
          </w:tcPr>
          <w:p w:rsidR="008B6688" w:rsidRDefault="008B6688" w:rsidP="00DF1B87">
            <w:pPr>
              <w:tabs>
                <w:tab w:val="center" w:pos="1615"/>
                <w:tab w:val="left" w:pos="2280"/>
              </w:tabs>
              <w:spacing w:before="100" w:beforeAutospacing="1" w:after="142" w:line="276" w:lineRule="auto"/>
              <w:ind w:firstLine="0"/>
              <w:jc w:val="left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Nombre</w:t>
            </w:r>
          </w:p>
        </w:tc>
        <w:tc>
          <w:tcPr>
            <w:tcW w:w="950" w:type="pct"/>
          </w:tcPr>
          <w:p w:rsidR="008B6688" w:rsidRDefault="008B6688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Texto</w:t>
            </w:r>
          </w:p>
        </w:tc>
        <w:tc>
          <w:tcPr>
            <w:tcW w:w="650" w:type="pct"/>
          </w:tcPr>
          <w:p w:rsidR="008B6688" w:rsidRDefault="008B6688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40</w:t>
            </w:r>
          </w:p>
        </w:tc>
        <w:tc>
          <w:tcPr>
            <w:tcW w:w="1850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Nombre del socio</w:t>
            </w:r>
          </w:p>
        </w:tc>
      </w:tr>
      <w:tr w:rsidR="008B6688" w:rsidRPr="00AE76A2" w:rsidTr="008B6688">
        <w:trPr>
          <w:tblCellSpacing w:w="0" w:type="dxa"/>
        </w:trPr>
        <w:tc>
          <w:tcPr>
            <w:tcW w:w="1550" w:type="pct"/>
          </w:tcPr>
          <w:p w:rsidR="008B6688" w:rsidRDefault="008B6688" w:rsidP="00DF1B87">
            <w:pPr>
              <w:tabs>
                <w:tab w:val="center" w:pos="1615"/>
                <w:tab w:val="left" w:pos="2280"/>
              </w:tabs>
              <w:spacing w:before="100" w:beforeAutospacing="1" w:after="142" w:line="276" w:lineRule="auto"/>
              <w:ind w:firstLine="0"/>
              <w:jc w:val="left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DNI</w:t>
            </w:r>
          </w:p>
        </w:tc>
        <w:tc>
          <w:tcPr>
            <w:tcW w:w="950" w:type="pct"/>
          </w:tcPr>
          <w:p w:rsidR="008B6688" w:rsidRDefault="008B6688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Numerico</w:t>
            </w:r>
          </w:p>
        </w:tc>
        <w:tc>
          <w:tcPr>
            <w:tcW w:w="650" w:type="pct"/>
          </w:tcPr>
          <w:p w:rsidR="008B6688" w:rsidRDefault="008B6688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DNI del socio</w:t>
            </w:r>
          </w:p>
        </w:tc>
      </w:tr>
      <w:tr w:rsidR="008B6688" w:rsidRPr="00AE76A2" w:rsidTr="008B6688">
        <w:trPr>
          <w:tblCellSpacing w:w="0" w:type="dxa"/>
        </w:trPr>
        <w:tc>
          <w:tcPr>
            <w:tcW w:w="1550" w:type="pct"/>
          </w:tcPr>
          <w:p w:rsidR="008B6688" w:rsidRDefault="008B6688" w:rsidP="00DF1B87">
            <w:pPr>
              <w:tabs>
                <w:tab w:val="center" w:pos="1615"/>
                <w:tab w:val="left" w:pos="2280"/>
              </w:tabs>
              <w:spacing w:before="100" w:beforeAutospacing="1" w:after="142" w:line="276" w:lineRule="auto"/>
              <w:ind w:firstLine="0"/>
              <w:jc w:val="left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Alta</w:t>
            </w:r>
          </w:p>
        </w:tc>
        <w:tc>
          <w:tcPr>
            <w:tcW w:w="950" w:type="pct"/>
          </w:tcPr>
          <w:p w:rsidR="008B6688" w:rsidRDefault="008B6688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</w:t>
            </w:r>
          </w:p>
        </w:tc>
        <w:tc>
          <w:tcPr>
            <w:tcW w:w="650" w:type="pct"/>
          </w:tcPr>
          <w:p w:rsidR="008B6688" w:rsidRDefault="008B6688" w:rsidP="00B87BF1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50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 del alta del socio</w:t>
            </w:r>
          </w:p>
        </w:tc>
      </w:tr>
    </w:tbl>
    <w:tbl>
      <w:tblPr>
        <w:tblpPr w:leftFromText="141" w:rightFromText="141" w:vertAnchor="text" w:horzAnchor="margin" w:tblpY="570"/>
        <w:tblW w:w="4984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1992"/>
        <w:gridCol w:w="1363"/>
        <w:gridCol w:w="3846"/>
      </w:tblGrid>
      <w:tr w:rsidR="008B6688" w:rsidRPr="00AE76A2" w:rsidTr="008B6688">
        <w:trPr>
          <w:tblCellSpacing w:w="0" w:type="dxa"/>
        </w:trPr>
        <w:tc>
          <w:tcPr>
            <w:tcW w:w="2508" w:type="pct"/>
            <w:gridSpan w:val="2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da aplicación:</w:t>
            </w:r>
          </w:p>
        </w:tc>
        <w:tc>
          <w:tcPr>
            <w:tcW w:w="2492" w:type="pct"/>
            <w:gridSpan w:val="2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Nome do arquivo:</w:t>
            </w:r>
            <w:r>
              <w:rPr>
                <w:rFonts w:ascii="Times New Roman" w:hAnsi="Times New Roman"/>
                <w:noProof w:val="0"/>
                <w:sz w:val="24"/>
                <w:szCs w:val="24"/>
              </w:rPr>
              <w:t>Devoluciones</w:t>
            </w:r>
            <w:bookmarkStart w:id="4" w:name="_GoBack"/>
            <w:bookmarkEnd w:id="4"/>
          </w:p>
        </w:tc>
      </w:tr>
      <w:tr w:rsidR="008B6688" w:rsidRPr="00AE76A2" w:rsidTr="008B6688">
        <w:trPr>
          <w:tblCellSpacing w:w="0" w:type="dxa"/>
        </w:trPr>
        <w:tc>
          <w:tcPr>
            <w:tcW w:w="2508" w:type="pct"/>
            <w:gridSpan w:val="2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Deseñado por:</w:t>
            </w:r>
          </w:p>
        </w:tc>
        <w:tc>
          <w:tcPr>
            <w:tcW w:w="2492" w:type="pct"/>
            <w:gridSpan w:val="2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Data:</w:t>
            </w:r>
          </w:p>
        </w:tc>
      </w:tr>
      <w:tr w:rsidR="008B6688" w:rsidRPr="00AE76A2" w:rsidTr="008B6688">
        <w:trPr>
          <w:tblCellSpacing w:w="0" w:type="dxa"/>
        </w:trPr>
        <w:tc>
          <w:tcPr>
            <w:tcW w:w="5000" w:type="pct"/>
            <w:gridSpan w:val="4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Organización:</w:t>
            </w:r>
          </w:p>
        </w:tc>
      </w:tr>
      <w:tr w:rsidR="008B6688" w:rsidRPr="00AE76A2" w:rsidTr="008B6688">
        <w:trPr>
          <w:tblCellSpacing w:w="0" w:type="dxa"/>
        </w:trPr>
        <w:tc>
          <w:tcPr>
            <w:tcW w:w="5000" w:type="pct"/>
            <w:gridSpan w:val="4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E76A2">
              <w:rPr>
                <w:rFonts w:ascii="Times New Roman" w:hAnsi="Times New Roman"/>
                <w:noProof w:val="0"/>
                <w:sz w:val="24"/>
                <w:szCs w:val="24"/>
              </w:rPr>
              <w:t>CAMPOS</w:t>
            </w:r>
          </w:p>
        </w:tc>
      </w:tr>
      <w:tr w:rsidR="008B6688" w:rsidRPr="00664ABD" w:rsidTr="008B6688">
        <w:trPr>
          <w:tblCellSpacing w:w="0" w:type="dxa"/>
        </w:trPr>
        <w:tc>
          <w:tcPr>
            <w:tcW w:w="1555" w:type="pct"/>
            <w:shd w:val="clear" w:color="auto" w:fill="D9D9D9" w:themeFill="background1" w:themeFillShade="D9"/>
            <w:hideMark/>
          </w:tcPr>
          <w:p w:rsidR="008B6688" w:rsidRPr="00664ABD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Nome</w:t>
            </w:r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8B6688" w:rsidRPr="00664ABD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Tipo</w:t>
            </w:r>
          </w:p>
        </w:tc>
        <w:tc>
          <w:tcPr>
            <w:tcW w:w="652" w:type="pct"/>
            <w:shd w:val="clear" w:color="auto" w:fill="D9D9D9" w:themeFill="background1" w:themeFillShade="D9"/>
            <w:hideMark/>
          </w:tcPr>
          <w:p w:rsidR="008B6688" w:rsidRPr="00664ABD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Lonxitude</w:t>
            </w:r>
          </w:p>
        </w:tc>
        <w:tc>
          <w:tcPr>
            <w:tcW w:w="1840" w:type="pct"/>
            <w:shd w:val="clear" w:color="auto" w:fill="D9D9D9" w:themeFill="background1" w:themeFillShade="D9"/>
            <w:hideMark/>
          </w:tcPr>
          <w:p w:rsidR="008B6688" w:rsidRPr="00664ABD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b/>
                <w:noProof w:val="0"/>
                <w:sz w:val="24"/>
                <w:szCs w:val="24"/>
              </w:rPr>
            </w:pPr>
            <w:r w:rsidRPr="00664ABD">
              <w:rPr>
                <w:rFonts w:ascii="Times New Roman" w:hAnsi="Times New Roman"/>
                <w:b/>
                <w:noProof w:val="0"/>
                <w:sz w:val="24"/>
                <w:szCs w:val="24"/>
              </w:rPr>
              <w:t>Comentarios</w:t>
            </w:r>
          </w:p>
        </w:tc>
      </w:tr>
      <w:tr w:rsidR="008B6688" w:rsidRPr="00AE76A2" w:rsidTr="008B6688">
        <w:trPr>
          <w:tblCellSpacing w:w="0" w:type="dxa"/>
        </w:trPr>
        <w:tc>
          <w:tcPr>
            <w:tcW w:w="1555" w:type="pct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Cod</w:t>
            </w:r>
          </w:p>
        </w:tc>
        <w:tc>
          <w:tcPr>
            <w:tcW w:w="953" w:type="pct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Autonumeración</w:t>
            </w:r>
          </w:p>
        </w:tc>
        <w:tc>
          <w:tcPr>
            <w:tcW w:w="652" w:type="pct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6</w:t>
            </w:r>
          </w:p>
        </w:tc>
        <w:tc>
          <w:tcPr>
            <w:tcW w:w="1840" w:type="pct"/>
            <w:hideMark/>
          </w:tcPr>
          <w:p w:rsidR="008B6688" w:rsidRPr="00AE76A2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Código de identificación de cada libro</w:t>
            </w:r>
          </w:p>
        </w:tc>
      </w:tr>
      <w:tr w:rsidR="008B6688" w:rsidRPr="00AE76A2" w:rsidTr="008B6688">
        <w:trPr>
          <w:tblCellSpacing w:w="0" w:type="dxa"/>
        </w:trPr>
        <w:tc>
          <w:tcPr>
            <w:tcW w:w="1555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ID</w:t>
            </w:r>
          </w:p>
        </w:tc>
        <w:tc>
          <w:tcPr>
            <w:tcW w:w="953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652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40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Código de identificación de cada socio</w:t>
            </w:r>
          </w:p>
        </w:tc>
      </w:tr>
      <w:tr w:rsidR="008B6688" w:rsidRPr="00AE76A2" w:rsidTr="008B6688">
        <w:trPr>
          <w:tblCellSpacing w:w="0" w:type="dxa"/>
        </w:trPr>
        <w:tc>
          <w:tcPr>
            <w:tcW w:w="1555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FechaPrestamo</w:t>
            </w:r>
          </w:p>
        </w:tc>
        <w:tc>
          <w:tcPr>
            <w:tcW w:w="953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</w:t>
            </w:r>
          </w:p>
        </w:tc>
        <w:tc>
          <w:tcPr>
            <w:tcW w:w="652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40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 del prestamos</w:t>
            </w:r>
          </w:p>
        </w:tc>
      </w:tr>
      <w:tr w:rsidR="008B6688" w:rsidRPr="00AE76A2" w:rsidTr="008B6688">
        <w:trPr>
          <w:tblCellSpacing w:w="0" w:type="dxa"/>
        </w:trPr>
        <w:tc>
          <w:tcPr>
            <w:tcW w:w="1555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FechaDevolucion</w:t>
            </w:r>
          </w:p>
        </w:tc>
        <w:tc>
          <w:tcPr>
            <w:tcW w:w="953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</w:t>
            </w:r>
          </w:p>
        </w:tc>
        <w:tc>
          <w:tcPr>
            <w:tcW w:w="652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</w:p>
        </w:tc>
        <w:tc>
          <w:tcPr>
            <w:tcW w:w="1840" w:type="pct"/>
          </w:tcPr>
          <w:p w:rsidR="008B6688" w:rsidRDefault="008B6688" w:rsidP="008B6688">
            <w:pPr>
              <w:spacing w:before="100" w:beforeAutospacing="1" w:after="142" w:line="276" w:lineRule="auto"/>
              <w:ind w:firstLine="0"/>
              <w:jc w:val="center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Fecha de la devolución</w:t>
            </w:r>
          </w:p>
        </w:tc>
      </w:tr>
    </w:tbl>
    <w:p w:rsidR="00DF1B87" w:rsidRPr="00AE76A2" w:rsidRDefault="00DF1B87" w:rsidP="00DF1B87">
      <w:pPr>
        <w:spacing w:before="100" w:beforeAutospacing="1" w:after="142"/>
        <w:ind w:left="1068" w:firstLine="0"/>
        <w:rPr>
          <w:noProof w:val="0"/>
          <w:sz w:val="18"/>
          <w:szCs w:val="18"/>
          <w:lang w:val="gl-ES"/>
        </w:rPr>
      </w:pP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Pr="00AE76A2" w:rsidRDefault="00AE76A2" w:rsidP="00B32B5E">
      <w:pPr>
        <w:pStyle w:val="Prrafodelista"/>
        <w:numPr>
          <w:ilvl w:val="0"/>
          <w:numId w:val="48"/>
        </w:numPr>
        <w:spacing w:before="100" w:beforeAutospacing="1" w:after="142"/>
        <w:ind w:left="714" w:hanging="357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Utilizando a mesma ficha, deseña un ficheiro de movementos de libros para a biblioteca. Neste ficheiro teñen que quedar recollidos os préstamos de libros aos socios. Cando un soccio non devolve o libro prestado na data que lle corresponde, terá unha sanción de dous días sen poder levar libros por cada día de atraso na entrega.</w:t>
      </w: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Default="00AE76A2" w:rsidP="00AE76A2">
      <w:pPr>
        <w:spacing w:before="100" w:beforeAutospacing="1" w:after="142" w:line="276" w:lineRule="auto"/>
        <w:ind w:firstLine="708"/>
        <w:rPr>
          <w:noProof w:val="0"/>
          <w:sz w:val="18"/>
          <w:szCs w:val="18"/>
          <w:lang w:val="gl-ES"/>
        </w:rPr>
      </w:pPr>
      <w:r w:rsidRPr="00AE76A2">
        <w:rPr>
          <w:noProof w:val="0"/>
          <w:sz w:val="18"/>
          <w:szCs w:val="18"/>
          <w:lang w:val="gl-ES"/>
        </w:rPr>
        <w:t>¿Sería necesario un ficheiro de devolucións? En caso afirmativo, deséñao tamén.</w:t>
      </w:r>
    </w:p>
    <w:p w:rsidR="00DF1B87" w:rsidRPr="00AE76A2" w:rsidRDefault="00DF1B87" w:rsidP="00AE76A2">
      <w:pPr>
        <w:spacing w:before="100" w:beforeAutospacing="1" w:after="142" w:line="276" w:lineRule="auto"/>
        <w:ind w:firstLine="708"/>
        <w:rPr>
          <w:noProof w:val="0"/>
          <w:sz w:val="18"/>
          <w:szCs w:val="18"/>
          <w:lang w:val="gl-ES"/>
        </w:rPr>
      </w:pPr>
    </w:p>
    <w:p w:rsidR="00AE76A2" w:rsidRPr="00AE76A2" w:rsidRDefault="00AE76A2" w:rsidP="00AE76A2">
      <w:pPr>
        <w:spacing w:before="100" w:beforeAutospacing="1" w:after="142" w:line="276" w:lineRule="auto"/>
        <w:ind w:firstLine="0"/>
        <w:rPr>
          <w:rFonts w:ascii="Times New Roman" w:hAnsi="Times New Roman"/>
          <w:noProof w:val="0"/>
          <w:sz w:val="24"/>
          <w:szCs w:val="24"/>
          <w:lang w:val="gl-ES"/>
        </w:rPr>
      </w:pPr>
    </w:p>
    <w:p w:rsidR="00AE76A2" w:rsidRDefault="00AE76A2" w:rsidP="00AE76A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sectPr w:rsidR="00AE76A2" w:rsidSect="00354662">
      <w:footerReference w:type="default" r:id="rId9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9D5" w:rsidRDefault="005D79D5" w:rsidP="001E169F">
      <w:pPr>
        <w:spacing w:before="0" w:after="0"/>
      </w:pPr>
      <w:r>
        <w:separator/>
      </w:r>
    </w:p>
  </w:endnote>
  <w:endnote w:type="continuationSeparator" w:id="0">
    <w:p w:rsidR="005D79D5" w:rsidRDefault="005D79D5" w:rsidP="001E16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E26" w:rsidRPr="00B139BB" w:rsidRDefault="00A34E26" w:rsidP="00A34E26">
    <w:pPr>
      <w:pStyle w:val="Piedepgina"/>
      <w:pBdr>
        <w:top w:val="single" w:sz="4" w:space="1" w:color="auto"/>
      </w:pBdr>
      <w:rPr>
        <w:sz w:val="16"/>
        <w:szCs w:val="16"/>
      </w:rPr>
    </w:pPr>
    <w:r w:rsidRPr="00B139BB">
      <w:rPr>
        <w:sz w:val="16"/>
        <w:szCs w:val="16"/>
        <w:lang w:val="gl-ES"/>
      </w:rPr>
      <w:tab/>
    </w:r>
    <w:r w:rsidRPr="00B139BB">
      <w:rPr>
        <w:sz w:val="16"/>
        <w:szCs w:val="16"/>
        <w:lang w:val="gl-ES"/>
      </w:rPr>
      <w:tab/>
    </w:r>
    <w:r>
      <w:rPr>
        <w:sz w:val="16"/>
        <w:szCs w:val="16"/>
      </w:rPr>
      <w:t xml:space="preserve">                                                                           </w:t>
    </w:r>
    <w:r w:rsidR="0048350C">
      <w:rPr>
        <w:sz w:val="16"/>
        <w:szCs w:val="16"/>
      </w:rPr>
      <w:t xml:space="preserve">      </w:t>
    </w:r>
    <w:r w:rsidRPr="00B139BB">
      <w:rPr>
        <w:sz w:val="16"/>
        <w:szCs w:val="16"/>
        <w:lang w:val="gl-ES"/>
      </w:rPr>
      <w:t xml:space="preserve">Página </w:t>
    </w:r>
    <w:r w:rsidR="00E82DD1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PAGE</w:instrText>
    </w:r>
    <w:r w:rsidR="00E82DD1" w:rsidRPr="00B139BB">
      <w:rPr>
        <w:b/>
        <w:bCs/>
        <w:sz w:val="16"/>
        <w:szCs w:val="16"/>
      </w:rPr>
      <w:fldChar w:fldCharType="separate"/>
    </w:r>
    <w:r w:rsidR="008B6688">
      <w:rPr>
        <w:b/>
        <w:bCs/>
        <w:sz w:val="16"/>
        <w:szCs w:val="16"/>
      </w:rPr>
      <w:t>4</w:t>
    </w:r>
    <w:r w:rsidR="00E82DD1" w:rsidRPr="00B139BB">
      <w:rPr>
        <w:b/>
        <w:bCs/>
        <w:sz w:val="16"/>
        <w:szCs w:val="16"/>
      </w:rPr>
      <w:fldChar w:fldCharType="end"/>
    </w:r>
    <w:r w:rsidRPr="00B139BB">
      <w:rPr>
        <w:sz w:val="16"/>
        <w:szCs w:val="16"/>
        <w:lang w:val="gl-ES"/>
      </w:rPr>
      <w:t xml:space="preserve"> de </w:t>
    </w:r>
    <w:r w:rsidR="00E82DD1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NUMPAGES</w:instrText>
    </w:r>
    <w:r w:rsidR="00E82DD1" w:rsidRPr="00B139BB">
      <w:rPr>
        <w:b/>
        <w:bCs/>
        <w:sz w:val="16"/>
        <w:szCs w:val="16"/>
      </w:rPr>
      <w:fldChar w:fldCharType="separate"/>
    </w:r>
    <w:r w:rsidR="008B6688">
      <w:rPr>
        <w:b/>
        <w:bCs/>
        <w:sz w:val="16"/>
        <w:szCs w:val="16"/>
      </w:rPr>
      <w:t>5</w:t>
    </w:r>
    <w:r w:rsidR="00E82DD1" w:rsidRPr="00B139BB">
      <w:rPr>
        <w:b/>
        <w:bCs/>
        <w:sz w:val="16"/>
        <w:szCs w:val="16"/>
      </w:rPr>
      <w:fldChar w:fldCharType="end"/>
    </w:r>
  </w:p>
  <w:p w:rsidR="00A34E26" w:rsidRDefault="00A34E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9D5" w:rsidRDefault="005D79D5" w:rsidP="001E169F">
      <w:pPr>
        <w:spacing w:before="0" w:after="0"/>
      </w:pPr>
      <w:r>
        <w:separator/>
      </w:r>
    </w:p>
  </w:footnote>
  <w:footnote w:type="continuationSeparator" w:id="0">
    <w:p w:rsidR="005D79D5" w:rsidRDefault="005D79D5" w:rsidP="001E16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958"/>
    <w:multiLevelType w:val="multilevel"/>
    <w:tmpl w:val="7F0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469BF"/>
    <w:multiLevelType w:val="multilevel"/>
    <w:tmpl w:val="0F1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0115E"/>
    <w:multiLevelType w:val="hybridMultilevel"/>
    <w:tmpl w:val="0E009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D40D6"/>
    <w:multiLevelType w:val="hybridMultilevel"/>
    <w:tmpl w:val="0E5AFF82"/>
    <w:lvl w:ilvl="0" w:tplc="0C0A000F">
      <w:start w:val="1"/>
      <w:numFmt w:val="decimal"/>
      <w:lvlText w:val="%1."/>
      <w:lvlJc w:val="left"/>
      <w:pPr>
        <w:ind w:left="357" w:hanging="360"/>
      </w:pPr>
    </w:lvl>
    <w:lvl w:ilvl="1" w:tplc="0C0A0019">
      <w:start w:val="1"/>
      <w:numFmt w:val="lowerLetter"/>
      <w:lvlText w:val="%2."/>
      <w:lvlJc w:val="left"/>
      <w:pPr>
        <w:ind w:left="1077" w:hanging="360"/>
      </w:pPr>
    </w:lvl>
    <w:lvl w:ilvl="2" w:tplc="0C0A001B" w:tentative="1">
      <w:start w:val="1"/>
      <w:numFmt w:val="lowerRoman"/>
      <w:lvlText w:val="%3."/>
      <w:lvlJc w:val="right"/>
      <w:pPr>
        <w:ind w:left="1797" w:hanging="180"/>
      </w:pPr>
    </w:lvl>
    <w:lvl w:ilvl="3" w:tplc="0C0A000F" w:tentative="1">
      <w:start w:val="1"/>
      <w:numFmt w:val="decimal"/>
      <w:lvlText w:val="%4."/>
      <w:lvlJc w:val="left"/>
      <w:pPr>
        <w:ind w:left="2517" w:hanging="360"/>
      </w:pPr>
    </w:lvl>
    <w:lvl w:ilvl="4" w:tplc="0C0A0019" w:tentative="1">
      <w:start w:val="1"/>
      <w:numFmt w:val="lowerLetter"/>
      <w:lvlText w:val="%5."/>
      <w:lvlJc w:val="left"/>
      <w:pPr>
        <w:ind w:left="3237" w:hanging="360"/>
      </w:pPr>
    </w:lvl>
    <w:lvl w:ilvl="5" w:tplc="0C0A001B" w:tentative="1">
      <w:start w:val="1"/>
      <w:numFmt w:val="lowerRoman"/>
      <w:lvlText w:val="%6."/>
      <w:lvlJc w:val="right"/>
      <w:pPr>
        <w:ind w:left="3957" w:hanging="180"/>
      </w:pPr>
    </w:lvl>
    <w:lvl w:ilvl="6" w:tplc="0C0A000F" w:tentative="1">
      <w:start w:val="1"/>
      <w:numFmt w:val="decimal"/>
      <w:lvlText w:val="%7."/>
      <w:lvlJc w:val="left"/>
      <w:pPr>
        <w:ind w:left="4677" w:hanging="360"/>
      </w:pPr>
    </w:lvl>
    <w:lvl w:ilvl="7" w:tplc="0C0A0019" w:tentative="1">
      <w:start w:val="1"/>
      <w:numFmt w:val="lowerLetter"/>
      <w:lvlText w:val="%8."/>
      <w:lvlJc w:val="left"/>
      <w:pPr>
        <w:ind w:left="5397" w:hanging="360"/>
      </w:pPr>
    </w:lvl>
    <w:lvl w:ilvl="8" w:tplc="0C0A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4" w15:restartNumberingAfterBreak="0">
    <w:nsid w:val="0A05208A"/>
    <w:multiLevelType w:val="multilevel"/>
    <w:tmpl w:val="940C3C68"/>
    <w:name w:val="num4"/>
    <w:lvl w:ilvl="0">
      <w:start w:val="3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835FEE"/>
    <w:multiLevelType w:val="hybridMultilevel"/>
    <w:tmpl w:val="D2EADE84"/>
    <w:lvl w:ilvl="0" w:tplc="0456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36C65"/>
    <w:multiLevelType w:val="multilevel"/>
    <w:tmpl w:val="4448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41FBF"/>
    <w:multiLevelType w:val="hybridMultilevel"/>
    <w:tmpl w:val="120E0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F0D69"/>
    <w:multiLevelType w:val="multilevel"/>
    <w:tmpl w:val="323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4786"/>
    <w:multiLevelType w:val="hybridMultilevel"/>
    <w:tmpl w:val="45AC4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C224B"/>
    <w:multiLevelType w:val="multilevel"/>
    <w:tmpl w:val="853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931AE"/>
    <w:multiLevelType w:val="hybridMultilevel"/>
    <w:tmpl w:val="009CE0F8"/>
    <w:lvl w:ilvl="0" w:tplc="0C2444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C3402"/>
    <w:multiLevelType w:val="multilevel"/>
    <w:tmpl w:val="F6D638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A1F6B"/>
    <w:multiLevelType w:val="multilevel"/>
    <w:tmpl w:val="FA3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4200D"/>
    <w:multiLevelType w:val="multilevel"/>
    <w:tmpl w:val="755A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4143B"/>
    <w:multiLevelType w:val="multilevel"/>
    <w:tmpl w:val="B5C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24C67"/>
    <w:multiLevelType w:val="multilevel"/>
    <w:tmpl w:val="979C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D1786"/>
    <w:multiLevelType w:val="multilevel"/>
    <w:tmpl w:val="65AA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53006"/>
    <w:multiLevelType w:val="multilevel"/>
    <w:tmpl w:val="DFCE6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6615AC"/>
    <w:multiLevelType w:val="hybridMultilevel"/>
    <w:tmpl w:val="88025828"/>
    <w:lvl w:ilvl="0" w:tplc="4CA85A58">
      <w:start w:val="1"/>
      <w:numFmt w:val="bullet"/>
      <w:pStyle w:val="marcador1"/>
      <w:lvlText w:val=""/>
      <w:lvlJc w:val="left"/>
      <w:pPr>
        <w:tabs>
          <w:tab w:val="num" w:pos="992"/>
        </w:tabs>
        <w:ind w:left="992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241"/>
        </w:tabs>
        <w:ind w:left="1241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1961"/>
        </w:tabs>
        <w:ind w:left="1961" w:hanging="360"/>
      </w:pPr>
      <w:rPr>
        <w:rFonts w:ascii="Wingdings" w:hAnsi="Wingdings" w:hint="default"/>
      </w:rPr>
    </w:lvl>
    <w:lvl w:ilvl="3" w:tplc="169EEACC" w:tentative="1">
      <w:start w:val="1"/>
      <w:numFmt w:val="bullet"/>
      <w:lvlText w:val=""/>
      <w:lvlJc w:val="left"/>
      <w:pPr>
        <w:tabs>
          <w:tab w:val="num" w:pos="2681"/>
        </w:tabs>
        <w:ind w:left="2681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401"/>
        </w:tabs>
        <w:ind w:left="3401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121"/>
        </w:tabs>
        <w:ind w:left="4121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4841"/>
        </w:tabs>
        <w:ind w:left="4841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561"/>
        </w:tabs>
        <w:ind w:left="5561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281"/>
        </w:tabs>
        <w:ind w:left="6281" w:hanging="360"/>
      </w:pPr>
      <w:rPr>
        <w:rFonts w:ascii="Wingdings" w:hAnsi="Wingdings" w:hint="default"/>
      </w:rPr>
    </w:lvl>
  </w:abstractNum>
  <w:abstractNum w:abstractNumId="20" w15:restartNumberingAfterBreak="0">
    <w:nsid w:val="403E5973"/>
    <w:multiLevelType w:val="multilevel"/>
    <w:tmpl w:val="ABAE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7D4F86"/>
    <w:multiLevelType w:val="hybridMultilevel"/>
    <w:tmpl w:val="26CA9EC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75C8F"/>
    <w:multiLevelType w:val="multilevel"/>
    <w:tmpl w:val="49B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50EC7"/>
    <w:multiLevelType w:val="hybridMultilevel"/>
    <w:tmpl w:val="3C4A328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160B9"/>
    <w:multiLevelType w:val="multilevel"/>
    <w:tmpl w:val="C316D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CF87ED4"/>
    <w:multiLevelType w:val="multilevel"/>
    <w:tmpl w:val="D20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C0E79"/>
    <w:multiLevelType w:val="hybridMultilevel"/>
    <w:tmpl w:val="BC488FCA"/>
    <w:lvl w:ilvl="0" w:tplc="DCC65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E71DD"/>
    <w:multiLevelType w:val="multilevel"/>
    <w:tmpl w:val="1C4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B2124"/>
    <w:multiLevelType w:val="hybridMultilevel"/>
    <w:tmpl w:val="1F6233CA"/>
    <w:lvl w:ilvl="0" w:tplc="0C0A000F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0F75500"/>
    <w:multiLevelType w:val="multilevel"/>
    <w:tmpl w:val="50C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E2F58"/>
    <w:multiLevelType w:val="hybridMultilevel"/>
    <w:tmpl w:val="0FA8F4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73FAD"/>
    <w:multiLevelType w:val="hybridMultilevel"/>
    <w:tmpl w:val="06F2D0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B80382"/>
    <w:multiLevelType w:val="hybridMultilevel"/>
    <w:tmpl w:val="9ACC07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0668D"/>
    <w:multiLevelType w:val="multilevel"/>
    <w:tmpl w:val="DF4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873DC"/>
    <w:multiLevelType w:val="multilevel"/>
    <w:tmpl w:val="30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80B0F"/>
    <w:multiLevelType w:val="multilevel"/>
    <w:tmpl w:val="FC6EA2C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E53217"/>
    <w:multiLevelType w:val="multilevel"/>
    <w:tmpl w:val="BBD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25ED9"/>
    <w:multiLevelType w:val="multilevel"/>
    <w:tmpl w:val="E8F6D0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9BD4F2D"/>
    <w:multiLevelType w:val="multilevel"/>
    <w:tmpl w:val="825C6DD0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005E1"/>
    <w:multiLevelType w:val="multilevel"/>
    <w:tmpl w:val="8E76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8516B5"/>
    <w:multiLevelType w:val="multilevel"/>
    <w:tmpl w:val="7F8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E490C"/>
    <w:multiLevelType w:val="multilevel"/>
    <w:tmpl w:val="3D3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5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0"/>
  </w:num>
  <w:num w:numId="8">
    <w:abstractNumId w:val="7"/>
  </w:num>
  <w:num w:numId="9">
    <w:abstractNumId w:val="23"/>
  </w:num>
  <w:num w:numId="10">
    <w:abstractNumId w:val="18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8"/>
  </w:num>
  <w:num w:numId="14">
    <w:abstractNumId w:val="10"/>
  </w:num>
  <w:num w:numId="15">
    <w:abstractNumId w:val="35"/>
  </w:num>
  <w:num w:numId="16">
    <w:abstractNumId w:val="39"/>
  </w:num>
  <w:num w:numId="17">
    <w:abstractNumId w:val="13"/>
  </w:num>
  <w:num w:numId="18">
    <w:abstractNumId w:val="29"/>
  </w:num>
  <w:num w:numId="19">
    <w:abstractNumId w:val="17"/>
  </w:num>
  <w:num w:numId="20">
    <w:abstractNumId w:val="25"/>
  </w:num>
  <w:num w:numId="21">
    <w:abstractNumId w:val="20"/>
  </w:num>
  <w:num w:numId="22">
    <w:abstractNumId w:val="0"/>
  </w:num>
  <w:num w:numId="23">
    <w:abstractNumId w:val="40"/>
  </w:num>
  <w:num w:numId="24">
    <w:abstractNumId w:val="14"/>
  </w:num>
  <w:num w:numId="25">
    <w:abstractNumId w:val="22"/>
  </w:num>
  <w:num w:numId="26">
    <w:abstractNumId w:val="36"/>
  </w:num>
  <w:num w:numId="27">
    <w:abstractNumId w:val="6"/>
  </w:num>
  <w:num w:numId="28">
    <w:abstractNumId w:val="27"/>
  </w:num>
  <w:num w:numId="29">
    <w:abstractNumId w:val="34"/>
  </w:num>
  <w:num w:numId="30">
    <w:abstractNumId w:val="16"/>
  </w:num>
  <w:num w:numId="31">
    <w:abstractNumId w:val="15"/>
  </w:num>
  <w:num w:numId="32">
    <w:abstractNumId w:val="41"/>
  </w:num>
  <w:num w:numId="33">
    <w:abstractNumId w:val="1"/>
  </w:num>
  <w:num w:numId="34">
    <w:abstractNumId w:val="8"/>
  </w:num>
  <w:num w:numId="35">
    <w:abstractNumId w:val="2"/>
  </w:num>
  <w:num w:numId="36">
    <w:abstractNumId w:val="31"/>
  </w:num>
  <w:num w:numId="37">
    <w:abstractNumId w:val="21"/>
  </w:num>
  <w:num w:numId="38">
    <w:abstractNumId w:val="37"/>
  </w:num>
  <w:num w:numId="39">
    <w:abstractNumId w:val="24"/>
  </w:num>
  <w:num w:numId="40">
    <w:abstractNumId w:val="3"/>
  </w:num>
  <w:num w:numId="41">
    <w:abstractNumId w:val="28"/>
  </w:num>
  <w:num w:numId="42">
    <w:abstractNumId w:val="9"/>
  </w:num>
  <w:num w:numId="43">
    <w:abstractNumId w:val="12"/>
  </w:num>
  <w:num w:numId="44">
    <w:abstractNumId w:val="33"/>
  </w:num>
  <w:num w:numId="45">
    <w:abstractNumId w:val="32"/>
  </w:num>
  <w:num w:numId="46">
    <w:abstractNumId w:val="11"/>
  </w:num>
  <w:num w:numId="47">
    <w:abstractNumId w:val="38"/>
  </w:num>
  <w:num w:numId="48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8D2"/>
    <w:rsid w:val="0000233B"/>
    <w:rsid w:val="000026CF"/>
    <w:rsid w:val="00002781"/>
    <w:rsid w:val="00005479"/>
    <w:rsid w:val="00006D29"/>
    <w:rsid w:val="00011525"/>
    <w:rsid w:val="000125E1"/>
    <w:rsid w:val="00012BB0"/>
    <w:rsid w:val="00013FCC"/>
    <w:rsid w:val="00022A10"/>
    <w:rsid w:val="00027352"/>
    <w:rsid w:val="00027F9B"/>
    <w:rsid w:val="00034D71"/>
    <w:rsid w:val="000357D9"/>
    <w:rsid w:val="00035806"/>
    <w:rsid w:val="00036779"/>
    <w:rsid w:val="0004302F"/>
    <w:rsid w:val="00047747"/>
    <w:rsid w:val="0004786C"/>
    <w:rsid w:val="00051AFE"/>
    <w:rsid w:val="000520FC"/>
    <w:rsid w:val="00053B05"/>
    <w:rsid w:val="0005453E"/>
    <w:rsid w:val="0006029E"/>
    <w:rsid w:val="0006077B"/>
    <w:rsid w:val="00061EF0"/>
    <w:rsid w:val="00063472"/>
    <w:rsid w:val="00067A25"/>
    <w:rsid w:val="000727C1"/>
    <w:rsid w:val="000751D2"/>
    <w:rsid w:val="000818F2"/>
    <w:rsid w:val="00086AF4"/>
    <w:rsid w:val="00087855"/>
    <w:rsid w:val="00091C17"/>
    <w:rsid w:val="00093109"/>
    <w:rsid w:val="00093DE2"/>
    <w:rsid w:val="00097D9F"/>
    <w:rsid w:val="000A168B"/>
    <w:rsid w:val="000A375C"/>
    <w:rsid w:val="000A5209"/>
    <w:rsid w:val="000B0CB7"/>
    <w:rsid w:val="000B4158"/>
    <w:rsid w:val="000B5D66"/>
    <w:rsid w:val="000B676D"/>
    <w:rsid w:val="000B6F80"/>
    <w:rsid w:val="000B7695"/>
    <w:rsid w:val="000C0C1F"/>
    <w:rsid w:val="000C0F93"/>
    <w:rsid w:val="000C154B"/>
    <w:rsid w:val="000C2E98"/>
    <w:rsid w:val="000C37C7"/>
    <w:rsid w:val="000C3AEA"/>
    <w:rsid w:val="000C5170"/>
    <w:rsid w:val="000C61FD"/>
    <w:rsid w:val="000C6227"/>
    <w:rsid w:val="000C6AC6"/>
    <w:rsid w:val="000D4060"/>
    <w:rsid w:val="000D5AF3"/>
    <w:rsid w:val="000D650B"/>
    <w:rsid w:val="000E06CB"/>
    <w:rsid w:val="000E280E"/>
    <w:rsid w:val="000E2A1E"/>
    <w:rsid w:val="000E6E2A"/>
    <w:rsid w:val="000F2B27"/>
    <w:rsid w:val="000F2D40"/>
    <w:rsid w:val="000F3B12"/>
    <w:rsid w:val="000F674C"/>
    <w:rsid w:val="000F7C43"/>
    <w:rsid w:val="0010356B"/>
    <w:rsid w:val="00103EEA"/>
    <w:rsid w:val="00105FC3"/>
    <w:rsid w:val="001066B1"/>
    <w:rsid w:val="0010687B"/>
    <w:rsid w:val="00111FA0"/>
    <w:rsid w:val="00117DD0"/>
    <w:rsid w:val="00123F9F"/>
    <w:rsid w:val="00125C8F"/>
    <w:rsid w:val="00125F34"/>
    <w:rsid w:val="00132245"/>
    <w:rsid w:val="00133B9B"/>
    <w:rsid w:val="00133CD9"/>
    <w:rsid w:val="00136352"/>
    <w:rsid w:val="00137BC6"/>
    <w:rsid w:val="00140E73"/>
    <w:rsid w:val="0014131B"/>
    <w:rsid w:val="0014528F"/>
    <w:rsid w:val="001516D5"/>
    <w:rsid w:val="00152524"/>
    <w:rsid w:val="00152D24"/>
    <w:rsid w:val="00153B69"/>
    <w:rsid w:val="0015430B"/>
    <w:rsid w:val="001543B7"/>
    <w:rsid w:val="00157F6D"/>
    <w:rsid w:val="001675B1"/>
    <w:rsid w:val="00174230"/>
    <w:rsid w:val="001836F6"/>
    <w:rsid w:val="001843D9"/>
    <w:rsid w:val="00184A8D"/>
    <w:rsid w:val="001A0137"/>
    <w:rsid w:val="001A35B2"/>
    <w:rsid w:val="001A61BC"/>
    <w:rsid w:val="001B11D4"/>
    <w:rsid w:val="001B17B0"/>
    <w:rsid w:val="001B53B3"/>
    <w:rsid w:val="001B74EB"/>
    <w:rsid w:val="001C20B9"/>
    <w:rsid w:val="001C7A65"/>
    <w:rsid w:val="001D4E57"/>
    <w:rsid w:val="001D5A96"/>
    <w:rsid w:val="001D69BD"/>
    <w:rsid w:val="001D6E7F"/>
    <w:rsid w:val="001D7325"/>
    <w:rsid w:val="001E169F"/>
    <w:rsid w:val="001E2183"/>
    <w:rsid w:val="001E263A"/>
    <w:rsid w:val="001F2FE1"/>
    <w:rsid w:val="001F31CB"/>
    <w:rsid w:val="001F62E8"/>
    <w:rsid w:val="00201DA3"/>
    <w:rsid w:val="00203689"/>
    <w:rsid w:val="00210498"/>
    <w:rsid w:val="002109A6"/>
    <w:rsid w:val="00210C77"/>
    <w:rsid w:val="0021624F"/>
    <w:rsid w:val="002248F1"/>
    <w:rsid w:val="00226124"/>
    <w:rsid w:val="00226E3A"/>
    <w:rsid w:val="00230E81"/>
    <w:rsid w:val="0023144D"/>
    <w:rsid w:val="00232AD5"/>
    <w:rsid w:val="00237525"/>
    <w:rsid w:val="002416F4"/>
    <w:rsid w:val="00246939"/>
    <w:rsid w:val="002517C7"/>
    <w:rsid w:val="00252668"/>
    <w:rsid w:val="00252D1C"/>
    <w:rsid w:val="002543F1"/>
    <w:rsid w:val="00260B49"/>
    <w:rsid w:val="00262721"/>
    <w:rsid w:val="0027297C"/>
    <w:rsid w:val="00272EB4"/>
    <w:rsid w:val="00275F30"/>
    <w:rsid w:val="0028531C"/>
    <w:rsid w:val="002860DE"/>
    <w:rsid w:val="00287ADF"/>
    <w:rsid w:val="00292F38"/>
    <w:rsid w:val="002A24C1"/>
    <w:rsid w:val="002B1611"/>
    <w:rsid w:val="002C2AFF"/>
    <w:rsid w:val="002C52DF"/>
    <w:rsid w:val="002C6F86"/>
    <w:rsid w:val="002D0EAF"/>
    <w:rsid w:val="002D36CD"/>
    <w:rsid w:val="002D6EC9"/>
    <w:rsid w:val="002D78A5"/>
    <w:rsid w:val="002D7F49"/>
    <w:rsid w:val="002E001F"/>
    <w:rsid w:val="002E07A1"/>
    <w:rsid w:val="002E1054"/>
    <w:rsid w:val="002E60C9"/>
    <w:rsid w:val="002F2E55"/>
    <w:rsid w:val="002F5951"/>
    <w:rsid w:val="003030A7"/>
    <w:rsid w:val="00304B8F"/>
    <w:rsid w:val="00306832"/>
    <w:rsid w:val="00315DAA"/>
    <w:rsid w:val="00320231"/>
    <w:rsid w:val="003268B8"/>
    <w:rsid w:val="00326F7A"/>
    <w:rsid w:val="003275B5"/>
    <w:rsid w:val="00342023"/>
    <w:rsid w:val="00343F0D"/>
    <w:rsid w:val="00345CA8"/>
    <w:rsid w:val="003503EB"/>
    <w:rsid w:val="00353B44"/>
    <w:rsid w:val="00353F1E"/>
    <w:rsid w:val="00354662"/>
    <w:rsid w:val="00355026"/>
    <w:rsid w:val="003550FE"/>
    <w:rsid w:val="00355DCE"/>
    <w:rsid w:val="00362530"/>
    <w:rsid w:val="0036410B"/>
    <w:rsid w:val="00364972"/>
    <w:rsid w:val="00364C5F"/>
    <w:rsid w:val="003662D2"/>
    <w:rsid w:val="00373B2A"/>
    <w:rsid w:val="003755C9"/>
    <w:rsid w:val="003821C9"/>
    <w:rsid w:val="00383678"/>
    <w:rsid w:val="00390F9B"/>
    <w:rsid w:val="003A24FF"/>
    <w:rsid w:val="003A62F9"/>
    <w:rsid w:val="003B0349"/>
    <w:rsid w:val="003B175D"/>
    <w:rsid w:val="003B1824"/>
    <w:rsid w:val="003B4822"/>
    <w:rsid w:val="003B7E0A"/>
    <w:rsid w:val="003C0801"/>
    <w:rsid w:val="003C30EB"/>
    <w:rsid w:val="003D0DED"/>
    <w:rsid w:val="003D210B"/>
    <w:rsid w:val="003D22A9"/>
    <w:rsid w:val="003E30A6"/>
    <w:rsid w:val="003E5E2E"/>
    <w:rsid w:val="003F07D9"/>
    <w:rsid w:val="003F0CB0"/>
    <w:rsid w:val="003F3A71"/>
    <w:rsid w:val="00400154"/>
    <w:rsid w:val="004009A8"/>
    <w:rsid w:val="0040180F"/>
    <w:rsid w:val="00404082"/>
    <w:rsid w:val="00406017"/>
    <w:rsid w:val="0040724B"/>
    <w:rsid w:val="00412D32"/>
    <w:rsid w:val="0041310F"/>
    <w:rsid w:val="004157B9"/>
    <w:rsid w:val="00416437"/>
    <w:rsid w:val="00416F17"/>
    <w:rsid w:val="00417DB2"/>
    <w:rsid w:val="00420768"/>
    <w:rsid w:val="004225A1"/>
    <w:rsid w:val="004234D4"/>
    <w:rsid w:val="00424736"/>
    <w:rsid w:val="0042765E"/>
    <w:rsid w:val="00434960"/>
    <w:rsid w:val="00436563"/>
    <w:rsid w:val="00436916"/>
    <w:rsid w:val="00442869"/>
    <w:rsid w:val="00446561"/>
    <w:rsid w:val="00462C34"/>
    <w:rsid w:val="00462DFF"/>
    <w:rsid w:val="00472E54"/>
    <w:rsid w:val="00476956"/>
    <w:rsid w:val="0047751D"/>
    <w:rsid w:val="00480C57"/>
    <w:rsid w:val="00481992"/>
    <w:rsid w:val="0048350C"/>
    <w:rsid w:val="004837CE"/>
    <w:rsid w:val="004842FD"/>
    <w:rsid w:val="00486883"/>
    <w:rsid w:val="00486D03"/>
    <w:rsid w:val="00490D06"/>
    <w:rsid w:val="00491240"/>
    <w:rsid w:val="00491686"/>
    <w:rsid w:val="004928DD"/>
    <w:rsid w:val="00493AF1"/>
    <w:rsid w:val="0049764F"/>
    <w:rsid w:val="004A0D47"/>
    <w:rsid w:val="004A5181"/>
    <w:rsid w:val="004A677F"/>
    <w:rsid w:val="004B011F"/>
    <w:rsid w:val="004B04A6"/>
    <w:rsid w:val="004B09AC"/>
    <w:rsid w:val="004B0F22"/>
    <w:rsid w:val="004B464A"/>
    <w:rsid w:val="004B7F1D"/>
    <w:rsid w:val="004C0B42"/>
    <w:rsid w:val="004C4D78"/>
    <w:rsid w:val="004C550B"/>
    <w:rsid w:val="004D123F"/>
    <w:rsid w:val="004D134E"/>
    <w:rsid w:val="004D4D49"/>
    <w:rsid w:val="004D6BB0"/>
    <w:rsid w:val="004E47F4"/>
    <w:rsid w:val="004F0A3E"/>
    <w:rsid w:val="004F1889"/>
    <w:rsid w:val="004F2892"/>
    <w:rsid w:val="004F38F2"/>
    <w:rsid w:val="004F5465"/>
    <w:rsid w:val="004F5E88"/>
    <w:rsid w:val="004F6E43"/>
    <w:rsid w:val="004F7E92"/>
    <w:rsid w:val="00503E17"/>
    <w:rsid w:val="005048AA"/>
    <w:rsid w:val="00505519"/>
    <w:rsid w:val="0050566C"/>
    <w:rsid w:val="005061BB"/>
    <w:rsid w:val="005118C2"/>
    <w:rsid w:val="00512638"/>
    <w:rsid w:val="00512651"/>
    <w:rsid w:val="00512BB6"/>
    <w:rsid w:val="00512ECF"/>
    <w:rsid w:val="005135DD"/>
    <w:rsid w:val="00513F4F"/>
    <w:rsid w:val="00516033"/>
    <w:rsid w:val="00520DA2"/>
    <w:rsid w:val="005258FC"/>
    <w:rsid w:val="00525948"/>
    <w:rsid w:val="00526221"/>
    <w:rsid w:val="005266EA"/>
    <w:rsid w:val="00526A99"/>
    <w:rsid w:val="00527814"/>
    <w:rsid w:val="00531504"/>
    <w:rsid w:val="00533AD4"/>
    <w:rsid w:val="00535782"/>
    <w:rsid w:val="00535DF1"/>
    <w:rsid w:val="00541A53"/>
    <w:rsid w:val="00541B08"/>
    <w:rsid w:val="0054483E"/>
    <w:rsid w:val="00550A3E"/>
    <w:rsid w:val="00550C3E"/>
    <w:rsid w:val="005512A1"/>
    <w:rsid w:val="0055296F"/>
    <w:rsid w:val="0055701C"/>
    <w:rsid w:val="0055764C"/>
    <w:rsid w:val="0055773A"/>
    <w:rsid w:val="00562481"/>
    <w:rsid w:val="00563D3F"/>
    <w:rsid w:val="00566F3C"/>
    <w:rsid w:val="00570013"/>
    <w:rsid w:val="00570784"/>
    <w:rsid w:val="005735A1"/>
    <w:rsid w:val="00580142"/>
    <w:rsid w:val="00582191"/>
    <w:rsid w:val="005832A8"/>
    <w:rsid w:val="00590139"/>
    <w:rsid w:val="00590BE6"/>
    <w:rsid w:val="0059119C"/>
    <w:rsid w:val="00592D7E"/>
    <w:rsid w:val="005A2046"/>
    <w:rsid w:val="005A4CC7"/>
    <w:rsid w:val="005A6C2B"/>
    <w:rsid w:val="005B70A8"/>
    <w:rsid w:val="005C0FF7"/>
    <w:rsid w:val="005C17D9"/>
    <w:rsid w:val="005C249B"/>
    <w:rsid w:val="005C31A3"/>
    <w:rsid w:val="005C3375"/>
    <w:rsid w:val="005D1F70"/>
    <w:rsid w:val="005D2101"/>
    <w:rsid w:val="005D68FA"/>
    <w:rsid w:val="005D79D5"/>
    <w:rsid w:val="005E003D"/>
    <w:rsid w:val="005E289F"/>
    <w:rsid w:val="005E362A"/>
    <w:rsid w:val="005E7350"/>
    <w:rsid w:val="005E74F3"/>
    <w:rsid w:val="005F1690"/>
    <w:rsid w:val="00607075"/>
    <w:rsid w:val="006118D2"/>
    <w:rsid w:val="00611985"/>
    <w:rsid w:val="006144D5"/>
    <w:rsid w:val="00615460"/>
    <w:rsid w:val="00617486"/>
    <w:rsid w:val="006177BC"/>
    <w:rsid w:val="00620A25"/>
    <w:rsid w:val="006220A8"/>
    <w:rsid w:val="006229D2"/>
    <w:rsid w:val="00631936"/>
    <w:rsid w:val="00633FBF"/>
    <w:rsid w:val="006369A9"/>
    <w:rsid w:val="00636E02"/>
    <w:rsid w:val="006412F5"/>
    <w:rsid w:val="0064461E"/>
    <w:rsid w:val="006453D7"/>
    <w:rsid w:val="006469A8"/>
    <w:rsid w:val="006478CD"/>
    <w:rsid w:val="00655254"/>
    <w:rsid w:val="006559F2"/>
    <w:rsid w:val="006575D6"/>
    <w:rsid w:val="00657BFC"/>
    <w:rsid w:val="00664ABD"/>
    <w:rsid w:val="00665B5F"/>
    <w:rsid w:val="0067245B"/>
    <w:rsid w:val="00673474"/>
    <w:rsid w:val="00677972"/>
    <w:rsid w:val="00680ADA"/>
    <w:rsid w:val="006815A2"/>
    <w:rsid w:val="006816E2"/>
    <w:rsid w:val="00682F9D"/>
    <w:rsid w:val="00685042"/>
    <w:rsid w:val="00687B7E"/>
    <w:rsid w:val="006967EC"/>
    <w:rsid w:val="00697B99"/>
    <w:rsid w:val="006A140C"/>
    <w:rsid w:val="006A39E4"/>
    <w:rsid w:val="006A3A35"/>
    <w:rsid w:val="006A56EA"/>
    <w:rsid w:val="006B0DFA"/>
    <w:rsid w:val="006B596E"/>
    <w:rsid w:val="006B5FE9"/>
    <w:rsid w:val="006B67C3"/>
    <w:rsid w:val="006C064F"/>
    <w:rsid w:val="006C5262"/>
    <w:rsid w:val="006D3A2D"/>
    <w:rsid w:val="006D4195"/>
    <w:rsid w:val="006D4362"/>
    <w:rsid w:val="006E5E70"/>
    <w:rsid w:val="006F10EA"/>
    <w:rsid w:val="006F1A94"/>
    <w:rsid w:val="006F4014"/>
    <w:rsid w:val="006F52B3"/>
    <w:rsid w:val="006F6E92"/>
    <w:rsid w:val="00700139"/>
    <w:rsid w:val="00702708"/>
    <w:rsid w:val="00711967"/>
    <w:rsid w:val="00711B50"/>
    <w:rsid w:val="00712BD6"/>
    <w:rsid w:val="007162F0"/>
    <w:rsid w:val="00722499"/>
    <w:rsid w:val="00726332"/>
    <w:rsid w:val="00731E3E"/>
    <w:rsid w:val="00742C72"/>
    <w:rsid w:val="00743ADF"/>
    <w:rsid w:val="007462C0"/>
    <w:rsid w:val="0075072A"/>
    <w:rsid w:val="0075114C"/>
    <w:rsid w:val="0075290E"/>
    <w:rsid w:val="00753638"/>
    <w:rsid w:val="007545C9"/>
    <w:rsid w:val="00754632"/>
    <w:rsid w:val="007552B9"/>
    <w:rsid w:val="00756AEF"/>
    <w:rsid w:val="0075723E"/>
    <w:rsid w:val="007608B5"/>
    <w:rsid w:val="00761969"/>
    <w:rsid w:val="00762C07"/>
    <w:rsid w:val="00765621"/>
    <w:rsid w:val="00772F6F"/>
    <w:rsid w:val="0077330A"/>
    <w:rsid w:val="00775470"/>
    <w:rsid w:val="00793C68"/>
    <w:rsid w:val="0079540B"/>
    <w:rsid w:val="00796B4A"/>
    <w:rsid w:val="00797A8C"/>
    <w:rsid w:val="007A6B94"/>
    <w:rsid w:val="007B3B88"/>
    <w:rsid w:val="007C5132"/>
    <w:rsid w:val="007C6710"/>
    <w:rsid w:val="007D1A77"/>
    <w:rsid w:val="007D20C9"/>
    <w:rsid w:val="007E2676"/>
    <w:rsid w:val="007E423B"/>
    <w:rsid w:val="007E4332"/>
    <w:rsid w:val="007E72B0"/>
    <w:rsid w:val="007F02CC"/>
    <w:rsid w:val="007F6F9E"/>
    <w:rsid w:val="0080052B"/>
    <w:rsid w:val="00812245"/>
    <w:rsid w:val="00816B78"/>
    <w:rsid w:val="00817D8B"/>
    <w:rsid w:val="00822439"/>
    <w:rsid w:val="00825461"/>
    <w:rsid w:val="00826B32"/>
    <w:rsid w:val="00827467"/>
    <w:rsid w:val="00833FBD"/>
    <w:rsid w:val="00842B9F"/>
    <w:rsid w:val="00844378"/>
    <w:rsid w:val="008500DD"/>
    <w:rsid w:val="00851FD1"/>
    <w:rsid w:val="00853BB5"/>
    <w:rsid w:val="00853DC4"/>
    <w:rsid w:val="00857CAD"/>
    <w:rsid w:val="00860223"/>
    <w:rsid w:val="0086179A"/>
    <w:rsid w:val="008648E6"/>
    <w:rsid w:val="00867054"/>
    <w:rsid w:val="0087290F"/>
    <w:rsid w:val="00875671"/>
    <w:rsid w:val="00875C54"/>
    <w:rsid w:val="0087668A"/>
    <w:rsid w:val="00885845"/>
    <w:rsid w:val="008866E2"/>
    <w:rsid w:val="00887607"/>
    <w:rsid w:val="00893AFB"/>
    <w:rsid w:val="00893C53"/>
    <w:rsid w:val="00893D43"/>
    <w:rsid w:val="008A34CD"/>
    <w:rsid w:val="008A39A8"/>
    <w:rsid w:val="008A574B"/>
    <w:rsid w:val="008A79C5"/>
    <w:rsid w:val="008B21B8"/>
    <w:rsid w:val="008B3605"/>
    <w:rsid w:val="008B55DB"/>
    <w:rsid w:val="008B6688"/>
    <w:rsid w:val="008C0E4B"/>
    <w:rsid w:val="008C2B73"/>
    <w:rsid w:val="008C5353"/>
    <w:rsid w:val="008C7525"/>
    <w:rsid w:val="008D0C6C"/>
    <w:rsid w:val="008D1064"/>
    <w:rsid w:val="008D197A"/>
    <w:rsid w:val="008D2D06"/>
    <w:rsid w:val="008D2E3B"/>
    <w:rsid w:val="008D4050"/>
    <w:rsid w:val="008D619C"/>
    <w:rsid w:val="008D61A3"/>
    <w:rsid w:val="008E04AF"/>
    <w:rsid w:val="008E4E41"/>
    <w:rsid w:val="008E65C0"/>
    <w:rsid w:val="008E6CA7"/>
    <w:rsid w:val="008F0F28"/>
    <w:rsid w:val="008F3304"/>
    <w:rsid w:val="008F591B"/>
    <w:rsid w:val="008F65B2"/>
    <w:rsid w:val="009002D1"/>
    <w:rsid w:val="0090190A"/>
    <w:rsid w:val="00911A5B"/>
    <w:rsid w:val="00911C51"/>
    <w:rsid w:val="00916332"/>
    <w:rsid w:val="00917C77"/>
    <w:rsid w:val="0092130F"/>
    <w:rsid w:val="009219D2"/>
    <w:rsid w:val="0092389C"/>
    <w:rsid w:val="0092690B"/>
    <w:rsid w:val="0092732E"/>
    <w:rsid w:val="00932605"/>
    <w:rsid w:val="00934832"/>
    <w:rsid w:val="009374F9"/>
    <w:rsid w:val="009378AA"/>
    <w:rsid w:val="00941C92"/>
    <w:rsid w:val="0094286F"/>
    <w:rsid w:val="0094369D"/>
    <w:rsid w:val="009458A9"/>
    <w:rsid w:val="00945F73"/>
    <w:rsid w:val="009462B9"/>
    <w:rsid w:val="00953F3C"/>
    <w:rsid w:val="00954429"/>
    <w:rsid w:val="0096256A"/>
    <w:rsid w:val="00962E05"/>
    <w:rsid w:val="00966025"/>
    <w:rsid w:val="00976A90"/>
    <w:rsid w:val="00982E88"/>
    <w:rsid w:val="00993161"/>
    <w:rsid w:val="00995BE2"/>
    <w:rsid w:val="00995EFB"/>
    <w:rsid w:val="0099666F"/>
    <w:rsid w:val="00997123"/>
    <w:rsid w:val="009A3389"/>
    <w:rsid w:val="009A6336"/>
    <w:rsid w:val="009B0FBF"/>
    <w:rsid w:val="009B101C"/>
    <w:rsid w:val="009B17B3"/>
    <w:rsid w:val="009B4651"/>
    <w:rsid w:val="009B47EA"/>
    <w:rsid w:val="009B6195"/>
    <w:rsid w:val="009B6812"/>
    <w:rsid w:val="009B741B"/>
    <w:rsid w:val="009B7F6A"/>
    <w:rsid w:val="009C2264"/>
    <w:rsid w:val="009C591A"/>
    <w:rsid w:val="009D06E9"/>
    <w:rsid w:val="009D21AA"/>
    <w:rsid w:val="009D252F"/>
    <w:rsid w:val="009D3D67"/>
    <w:rsid w:val="009D4214"/>
    <w:rsid w:val="009D5DC7"/>
    <w:rsid w:val="009D65E6"/>
    <w:rsid w:val="009D7F9C"/>
    <w:rsid w:val="009F2D44"/>
    <w:rsid w:val="009F5D5F"/>
    <w:rsid w:val="009F75AC"/>
    <w:rsid w:val="00A06527"/>
    <w:rsid w:val="00A10B62"/>
    <w:rsid w:val="00A13033"/>
    <w:rsid w:val="00A14F76"/>
    <w:rsid w:val="00A160B5"/>
    <w:rsid w:val="00A22BE3"/>
    <w:rsid w:val="00A34E26"/>
    <w:rsid w:val="00A35475"/>
    <w:rsid w:val="00A37688"/>
    <w:rsid w:val="00A4159E"/>
    <w:rsid w:val="00A42869"/>
    <w:rsid w:val="00A44947"/>
    <w:rsid w:val="00A460E7"/>
    <w:rsid w:val="00A50A6D"/>
    <w:rsid w:val="00A56098"/>
    <w:rsid w:val="00A6026D"/>
    <w:rsid w:val="00A6427B"/>
    <w:rsid w:val="00A65A30"/>
    <w:rsid w:val="00A65A72"/>
    <w:rsid w:val="00A65EE4"/>
    <w:rsid w:val="00A672B0"/>
    <w:rsid w:val="00A71F18"/>
    <w:rsid w:val="00A7211F"/>
    <w:rsid w:val="00A73F1A"/>
    <w:rsid w:val="00A7490C"/>
    <w:rsid w:val="00A761E6"/>
    <w:rsid w:val="00A778EB"/>
    <w:rsid w:val="00A80D7B"/>
    <w:rsid w:val="00A810F8"/>
    <w:rsid w:val="00A8192E"/>
    <w:rsid w:val="00A82E9D"/>
    <w:rsid w:val="00A948E4"/>
    <w:rsid w:val="00A94D16"/>
    <w:rsid w:val="00AA18C5"/>
    <w:rsid w:val="00AA2D52"/>
    <w:rsid w:val="00AA336C"/>
    <w:rsid w:val="00AA710E"/>
    <w:rsid w:val="00AA792F"/>
    <w:rsid w:val="00AA793A"/>
    <w:rsid w:val="00AB480B"/>
    <w:rsid w:val="00AB4F7E"/>
    <w:rsid w:val="00AC7CD3"/>
    <w:rsid w:val="00AD5C55"/>
    <w:rsid w:val="00AD72B2"/>
    <w:rsid w:val="00AE3001"/>
    <w:rsid w:val="00AE76A2"/>
    <w:rsid w:val="00AF18FB"/>
    <w:rsid w:val="00AF43A9"/>
    <w:rsid w:val="00AF7C75"/>
    <w:rsid w:val="00B01252"/>
    <w:rsid w:val="00B026B3"/>
    <w:rsid w:val="00B03B24"/>
    <w:rsid w:val="00B1009C"/>
    <w:rsid w:val="00B11493"/>
    <w:rsid w:val="00B1420E"/>
    <w:rsid w:val="00B14227"/>
    <w:rsid w:val="00B151A0"/>
    <w:rsid w:val="00B16898"/>
    <w:rsid w:val="00B17293"/>
    <w:rsid w:val="00B20868"/>
    <w:rsid w:val="00B20BAA"/>
    <w:rsid w:val="00B22507"/>
    <w:rsid w:val="00B2284B"/>
    <w:rsid w:val="00B2381A"/>
    <w:rsid w:val="00B27F34"/>
    <w:rsid w:val="00B32B5E"/>
    <w:rsid w:val="00B335E4"/>
    <w:rsid w:val="00B336F2"/>
    <w:rsid w:val="00B3754D"/>
    <w:rsid w:val="00B40696"/>
    <w:rsid w:val="00B41721"/>
    <w:rsid w:val="00B47D05"/>
    <w:rsid w:val="00B50B9F"/>
    <w:rsid w:val="00B5148B"/>
    <w:rsid w:val="00B53D2F"/>
    <w:rsid w:val="00B55CB5"/>
    <w:rsid w:val="00B60DBD"/>
    <w:rsid w:val="00B61202"/>
    <w:rsid w:val="00B642FB"/>
    <w:rsid w:val="00B71CED"/>
    <w:rsid w:val="00B71F8C"/>
    <w:rsid w:val="00B74867"/>
    <w:rsid w:val="00B76E5F"/>
    <w:rsid w:val="00B80CFF"/>
    <w:rsid w:val="00B86170"/>
    <w:rsid w:val="00B86BB4"/>
    <w:rsid w:val="00B86D97"/>
    <w:rsid w:val="00B87958"/>
    <w:rsid w:val="00B9614F"/>
    <w:rsid w:val="00BA022F"/>
    <w:rsid w:val="00BA1EE2"/>
    <w:rsid w:val="00BA4925"/>
    <w:rsid w:val="00BB1CB8"/>
    <w:rsid w:val="00BB38A1"/>
    <w:rsid w:val="00BB48B5"/>
    <w:rsid w:val="00BB4EC5"/>
    <w:rsid w:val="00BB5DDB"/>
    <w:rsid w:val="00BC3443"/>
    <w:rsid w:val="00BC78E6"/>
    <w:rsid w:val="00BC7BA3"/>
    <w:rsid w:val="00BC7E2C"/>
    <w:rsid w:val="00BE0584"/>
    <w:rsid w:val="00BE16C2"/>
    <w:rsid w:val="00BE6763"/>
    <w:rsid w:val="00BF0834"/>
    <w:rsid w:val="00BF36CF"/>
    <w:rsid w:val="00BF5BF8"/>
    <w:rsid w:val="00C01A7A"/>
    <w:rsid w:val="00C04840"/>
    <w:rsid w:val="00C06683"/>
    <w:rsid w:val="00C068E5"/>
    <w:rsid w:val="00C11B31"/>
    <w:rsid w:val="00C130F7"/>
    <w:rsid w:val="00C132AB"/>
    <w:rsid w:val="00C1358B"/>
    <w:rsid w:val="00C14974"/>
    <w:rsid w:val="00C16099"/>
    <w:rsid w:val="00C268CC"/>
    <w:rsid w:val="00C31C0E"/>
    <w:rsid w:val="00C37923"/>
    <w:rsid w:val="00C4029B"/>
    <w:rsid w:val="00C4219D"/>
    <w:rsid w:val="00C453CC"/>
    <w:rsid w:val="00C46919"/>
    <w:rsid w:val="00C46E81"/>
    <w:rsid w:val="00C50015"/>
    <w:rsid w:val="00C50E3A"/>
    <w:rsid w:val="00C57BDB"/>
    <w:rsid w:val="00C626F7"/>
    <w:rsid w:val="00C63EB8"/>
    <w:rsid w:val="00C7174E"/>
    <w:rsid w:val="00C7538C"/>
    <w:rsid w:val="00C7668E"/>
    <w:rsid w:val="00C766AA"/>
    <w:rsid w:val="00C77AA2"/>
    <w:rsid w:val="00C87FAB"/>
    <w:rsid w:val="00C90F61"/>
    <w:rsid w:val="00C961AD"/>
    <w:rsid w:val="00CA23BF"/>
    <w:rsid w:val="00CA26FA"/>
    <w:rsid w:val="00CA4054"/>
    <w:rsid w:val="00CA7686"/>
    <w:rsid w:val="00CB0B53"/>
    <w:rsid w:val="00CB1907"/>
    <w:rsid w:val="00CB2986"/>
    <w:rsid w:val="00CB6661"/>
    <w:rsid w:val="00CB7485"/>
    <w:rsid w:val="00CB7E18"/>
    <w:rsid w:val="00CC1024"/>
    <w:rsid w:val="00CC2AA1"/>
    <w:rsid w:val="00CC2F72"/>
    <w:rsid w:val="00CC3A18"/>
    <w:rsid w:val="00CC6E81"/>
    <w:rsid w:val="00CC7271"/>
    <w:rsid w:val="00CC7FE9"/>
    <w:rsid w:val="00CD4142"/>
    <w:rsid w:val="00CD4EAA"/>
    <w:rsid w:val="00CD5D0D"/>
    <w:rsid w:val="00CE36A2"/>
    <w:rsid w:val="00CE4561"/>
    <w:rsid w:val="00CE66D6"/>
    <w:rsid w:val="00CF4208"/>
    <w:rsid w:val="00CF6922"/>
    <w:rsid w:val="00D06DE8"/>
    <w:rsid w:val="00D10529"/>
    <w:rsid w:val="00D1084E"/>
    <w:rsid w:val="00D11655"/>
    <w:rsid w:val="00D12328"/>
    <w:rsid w:val="00D12399"/>
    <w:rsid w:val="00D129DB"/>
    <w:rsid w:val="00D1321F"/>
    <w:rsid w:val="00D1749B"/>
    <w:rsid w:val="00D24A8B"/>
    <w:rsid w:val="00D250D6"/>
    <w:rsid w:val="00D27703"/>
    <w:rsid w:val="00D3022A"/>
    <w:rsid w:val="00D3331C"/>
    <w:rsid w:val="00D347A7"/>
    <w:rsid w:val="00D34F70"/>
    <w:rsid w:val="00D35131"/>
    <w:rsid w:val="00D40AAA"/>
    <w:rsid w:val="00D452A3"/>
    <w:rsid w:val="00D53735"/>
    <w:rsid w:val="00D53A01"/>
    <w:rsid w:val="00D6038D"/>
    <w:rsid w:val="00D61105"/>
    <w:rsid w:val="00D61D28"/>
    <w:rsid w:val="00D62A45"/>
    <w:rsid w:val="00D632E1"/>
    <w:rsid w:val="00D64678"/>
    <w:rsid w:val="00D72022"/>
    <w:rsid w:val="00D750CD"/>
    <w:rsid w:val="00D80038"/>
    <w:rsid w:val="00D841E0"/>
    <w:rsid w:val="00D8680B"/>
    <w:rsid w:val="00D925EB"/>
    <w:rsid w:val="00D92FDA"/>
    <w:rsid w:val="00D936F1"/>
    <w:rsid w:val="00D942AE"/>
    <w:rsid w:val="00D973DB"/>
    <w:rsid w:val="00DA197A"/>
    <w:rsid w:val="00DA2C17"/>
    <w:rsid w:val="00DA3DA6"/>
    <w:rsid w:val="00DA6DB2"/>
    <w:rsid w:val="00DB300D"/>
    <w:rsid w:val="00DB339A"/>
    <w:rsid w:val="00DC08B7"/>
    <w:rsid w:val="00DC1560"/>
    <w:rsid w:val="00DC26AF"/>
    <w:rsid w:val="00DC3089"/>
    <w:rsid w:val="00DC6522"/>
    <w:rsid w:val="00DD30FD"/>
    <w:rsid w:val="00DD6439"/>
    <w:rsid w:val="00DD6FC9"/>
    <w:rsid w:val="00DD78E8"/>
    <w:rsid w:val="00DF1315"/>
    <w:rsid w:val="00DF1B87"/>
    <w:rsid w:val="00DF6DF0"/>
    <w:rsid w:val="00E034E7"/>
    <w:rsid w:val="00E07377"/>
    <w:rsid w:val="00E11268"/>
    <w:rsid w:val="00E1472A"/>
    <w:rsid w:val="00E24B18"/>
    <w:rsid w:val="00E300F8"/>
    <w:rsid w:val="00E318FE"/>
    <w:rsid w:val="00E36A11"/>
    <w:rsid w:val="00E41481"/>
    <w:rsid w:val="00E534D9"/>
    <w:rsid w:val="00E537FF"/>
    <w:rsid w:val="00E56545"/>
    <w:rsid w:val="00E57127"/>
    <w:rsid w:val="00E57867"/>
    <w:rsid w:val="00E62346"/>
    <w:rsid w:val="00E63CCE"/>
    <w:rsid w:val="00E65CDE"/>
    <w:rsid w:val="00E65D6B"/>
    <w:rsid w:val="00E706A2"/>
    <w:rsid w:val="00E72DEA"/>
    <w:rsid w:val="00E72FFF"/>
    <w:rsid w:val="00E739FF"/>
    <w:rsid w:val="00E81153"/>
    <w:rsid w:val="00E82531"/>
    <w:rsid w:val="00E82AD7"/>
    <w:rsid w:val="00E82DD1"/>
    <w:rsid w:val="00E84820"/>
    <w:rsid w:val="00E90247"/>
    <w:rsid w:val="00E910A3"/>
    <w:rsid w:val="00E94633"/>
    <w:rsid w:val="00EA2C18"/>
    <w:rsid w:val="00EB2B81"/>
    <w:rsid w:val="00EB38B3"/>
    <w:rsid w:val="00EB390B"/>
    <w:rsid w:val="00EB5946"/>
    <w:rsid w:val="00EB5F64"/>
    <w:rsid w:val="00EB6A0E"/>
    <w:rsid w:val="00EC3E83"/>
    <w:rsid w:val="00EC7B40"/>
    <w:rsid w:val="00ED14FB"/>
    <w:rsid w:val="00ED2290"/>
    <w:rsid w:val="00ED3353"/>
    <w:rsid w:val="00ED6A69"/>
    <w:rsid w:val="00ED7B14"/>
    <w:rsid w:val="00EE2E7E"/>
    <w:rsid w:val="00EF20B1"/>
    <w:rsid w:val="00EF5FEE"/>
    <w:rsid w:val="00EF64B5"/>
    <w:rsid w:val="00F01F6C"/>
    <w:rsid w:val="00F03F5E"/>
    <w:rsid w:val="00F0662D"/>
    <w:rsid w:val="00F07056"/>
    <w:rsid w:val="00F10AA8"/>
    <w:rsid w:val="00F133A3"/>
    <w:rsid w:val="00F21074"/>
    <w:rsid w:val="00F21BE7"/>
    <w:rsid w:val="00F2329A"/>
    <w:rsid w:val="00F26BEC"/>
    <w:rsid w:val="00F279F8"/>
    <w:rsid w:val="00F315C0"/>
    <w:rsid w:val="00F32083"/>
    <w:rsid w:val="00F337AC"/>
    <w:rsid w:val="00F34E53"/>
    <w:rsid w:val="00F370B9"/>
    <w:rsid w:val="00F370E4"/>
    <w:rsid w:val="00F37DEE"/>
    <w:rsid w:val="00F42679"/>
    <w:rsid w:val="00F44407"/>
    <w:rsid w:val="00F451C4"/>
    <w:rsid w:val="00F46077"/>
    <w:rsid w:val="00F51193"/>
    <w:rsid w:val="00F55BF9"/>
    <w:rsid w:val="00F570B5"/>
    <w:rsid w:val="00F61D7A"/>
    <w:rsid w:val="00F66FCF"/>
    <w:rsid w:val="00F671BE"/>
    <w:rsid w:val="00F703F3"/>
    <w:rsid w:val="00F731BE"/>
    <w:rsid w:val="00F733C4"/>
    <w:rsid w:val="00F73A35"/>
    <w:rsid w:val="00F74C53"/>
    <w:rsid w:val="00F77198"/>
    <w:rsid w:val="00F819BF"/>
    <w:rsid w:val="00F83C25"/>
    <w:rsid w:val="00F90CF9"/>
    <w:rsid w:val="00F92FE9"/>
    <w:rsid w:val="00F97CA3"/>
    <w:rsid w:val="00FA0674"/>
    <w:rsid w:val="00FA22E8"/>
    <w:rsid w:val="00FB1A4C"/>
    <w:rsid w:val="00FB2545"/>
    <w:rsid w:val="00FB722E"/>
    <w:rsid w:val="00FC18E7"/>
    <w:rsid w:val="00FC1ECA"/>
    <w:rsid w:val="00FC26E4"/>
    <w:rsid w:val="00FC32E1"/>
    <w:rsid w:val="00FC34BF"/>
    <w:rsid w:val="00FC49C3"/>
    <w:rsid w:val="00FC54B5"/>
    <w:rsid w:val="00FD41A8"/>
    <w:rsid w:val="00FD529F"/>
    <w:rsid w:val="00FD5796"/>
    <w:rsid w:val="00FD57DE"/>
    <w:rsid w:val="00FE1C3D"/>
    <w:rsid w:val="00FE1DC6"/>
    <w:rsid w:val="00FE1FFE"/>
    <w:rsid w:val="00FE38C4"/>
    <w:rsid w:val="00FE38D9"/>
    <w:rsid w:val="00FE53E1"/>
    <w:rsid w:val="00FE7703"/>
    <w:rsid w:val="00F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9FF21"/>
  <w15:docId w15:val="{FC654F37-B538-4325-86AC-EFC79E1F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87"/>
    <w:pPr>
      <w:spacing w:before="120" w:after="120" w:line="360" w:lineRule="auto"/>
      <w:ind w:firstLine="425"/>
      <w:jc w:val="both"/>
    </w:pPr>
    <w:rPr>
      <w:rFonts w:ascii="Verdana" w:hAnsi="Verdana"/>
      <w:noProof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0C77"/>
    <w:pPr>
      <w:keepNext/>
      <w:spacing w:before="300"/>
      <w:ind w:firstLine="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B67C3"/>
    <w:pPr>
      <w:numPr>
        <w:ilvl w:val="1"/>
        <w:numId w:val="1"/>
      </w:numPr>
      <w:outlineLvl w:val="1"/>
    </w:pPr>
    <w:rPr>
      <w:rFonts w:asciiTheme="majorHAnsi" w:hAnsiTheme="majorHAnsi"/>
      <w:color w:val="00B05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08"/>
    <w:pPr>
      <w:keepNext/>
      <w:spacing w:before="180"/>
      <w:ind w:firstLine="0"/>
      <w:outlineLvl w:val="2"/>
    </w:pPr>
    <w:rPr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B08"/>
    <w:pPr>
      <w:keepNext/>
      <w:ind w:firstLine="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469A8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C77"/>
    <w:rPr>
      <w:rFonts w:ascii="Verdana" w:hAnsi="Verdana"/>
      <w:b/>
      <w:bCs/>
      <w:kern w:val="32"/>
      <w:sz w:val="32"/>
      <w:szCs w:val="32"/>
      <w:lang w:val="gl-ES"/>
    </w:rPr>
  </w:style>
  <w:style w:type="character" w:customStyle="1" w:styleId="Ttulo2Car">
    <w:name w:val="Título 2 Car"/>
    <w:basedOn w:val="Fuentedeprrafopredeter"/>
    <w:link w:val="Ttulo2"/>
    <w:uiPriority w:val="9"/>
    <w:rsid w:val="006B67C3"/>
    <w:rPr>
      <w:rFonts w:asciiTheme="majorHAnsi" w:hAnsiTheme="majorHAnsi"/>
      <w:b/>
      <w:bCs/>
      <w:color w:val="00B050"/>
      <w:kern w:val="32"/>
      <w:sz w:val="28"/>
      <w:szCs w:val="28"/>
      <w:lang w:val="gl-ES"/>
    </w:rPr>
  </w:style>
  <w:style w:type="character" w:customStyle="1" w:styleId="Ttulo3Car">
    <w:name w:val="Título 3 Car"/>
    <w:basedOn w:val="Fuentedeprrafopredeter"/>
    <w:link w:val="Ttulo3"/>
    <w:uiPriority w:val="9"/>
    <w:rsid w:val="00541B08"/>
    <w:rPr>
      <w:rFonts w:ascii="Verdana" w:hAnsi="Verdana"/>
      <w:b/>
      <w:bCs/>
      <w:sz w:val="24"/>
      <w:szCs w:val="26"/>
      <w:lang w:val="gl-ES"/>
    </w:rPr>
  </w:style>
  <w:style w:type="character" w:customStyle="1" w:styleId="Ttulo4Car">
    <w:name w:val="Título 4 Car"/>
    <w:basedOn w:val="Fuentedeprrafopredeter"/>
    <w:link w:val="Ttulo4"/>
    <w:uiPriority w:val="9"/>
    <w:rsid w:val="00541B08"/>
    <w:rPr>
      <w:rFonts w:ascii="Verdana" w:hAnsi="Verdana"/>
      <w:b/>
      <w:bCs/>
      <w:szCs w:val="28"/>
      <w:lang w:val="gl-ES"/>
    </w:rPr>
  </w:style>
  <w:style w:type="character" w:customStyle="1" w:styleId="Ttulo5Car">
    <w:name w:val="Título 5 Car"/>
    <w:basedOn w:val="Fuentedeprrafopredeter"/>
    <w:link w:val="Ttulo5"/>
    <w:uiPriority w:val="9"/>
    <w:rsid w:val="006469A8"/>
    <w:rPr>
      <w:b/>
      <w:bCs/>
      <w:i/>
      <w:iCs/>
      <w:sz w:val="26"/>
      <w:szCs w:val="26"/>
      <w:lang w:val="gl-ES"/>
    </w:rPr>
  </w:style>
  <w:style w:type="paragraph" w:styleId="Ttulo">
    <w:name w:val="Title"/>
    <w:next w:val="Normal"/>
    <w:link w:val="TtuloCar"/>
    <w:uiPriority w:val="10"/>
    <w:qFormat/>
    <w:rsid w:val="003B0349"/>
    <w:pPr>
      <w:spacing w:before="240" w:after="360"/>
      <w:jc w:val="right"/>
      <w:outlineLvl w:val="0"/>
    </w:pPr>
    <w:rPr>
      <w:rFonts w:ascii="Verdana" w:hAnsi="Verdana"/>
      <w:b/>
      <w:bCs/>
      <w:kern w:val="28"/>
      <w:sz w:val="28"/>
      <w:szCs w:val="28"/>
      <w:lang w:val="gl-ES"/>
    </w:rPr>
  </w:style>
  <w:style w:type="character" w:customStyle="1" w:styleId="TtuloCar">
    <w:name w:val="Título Car"/>
    <w:basedOn w:val="Fuentedeprrafopredeter"/>
    <w:link w:val="Ttulo"/>
    <w:uiPriority w:val="10"/>
    <w:rsid w:val="003B0349"/>
    <w:rPr>
      <w:rFonts w:ascii="Verdana" w:hAnsi="Verdana"/>
      <w:b/>
      <w:bCs/>
      <w:kern w:val="28"/>
      <w:sz w:val="28"/>
      <w:szCs w:val="28"/>
      <w:lang w:val="gl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32E"/>
    <w:pPr>
      <w:spacing w:before="0" w:after="240"/>
      <w:ind w:firstLine="0"/>
      <w:jc w:val="center"/>
      <w:outlineLvl w:val="1"/>
    </w:pPr>
    <w:rPr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2732E"/>
    <w:rPr>
      <w:rFonts w:ascii="Verdana" w:hAnsi="Verdana"/>
      <w:sz w:val="22"/>
      <w:szCs w:val="24"/>
    </w:rPr>
  </w:style>
  <w:style w:type="paragraph" w:styleId="Sangradetextonormal">
    <w:name w:val="Body Text Indent"/>
    <w:basedOn w:val="Normal"/>
    <w:link w:val="SangradetextonormalCar"/>
    <w:semiHidden/>
    <w:rsid w:val="008E4E41"/>
    <w:pPr>
      <w:spacing w:before="0" w:after="0"/>
      <w:ind w:firstLine="360"/>
    </w:pPr>
    <w:rPr>
      <w:rFonts w:ascii="Times New Roman" w:hAnsi="Times New Roman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8E4E41"/>
    <w:rPr>
      <w:rFonts w:ascii="Times New Roman" w:hAnsi="Times New Roman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8E4E41"/>
    <w:pPr>
      <w:spacing w:before="0" w:after="0"/>
      <w:ind w:firstLine="708"/>
    </w:pPr>
    <w:rPr>
      <w:rFonts w:ascii="Times New Roman" w:hAnsi="Times New Roman"/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8E4E41"/>
    <w:rPr>
      <w:rFonts w:ascii="Times New Roman" w:hAnsi="Times New Roman"/>
      <w:lang w:val="es-ES_tradnl"/>
    </w:rPr>
  </w:style>
  <w:style w:type="table" w:styleId="Tablaconcuadrcula">
    <w:name w:val="Table Grid"/>
    <w:basedOn w:val="Tablanormal"/>
    <w:uiPriority w:val="59"/>
    <w:rsid w:val="008F0F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E169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69F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1E169F"/>
    <w:rPr>
      <w:vertAlign w:val="superscrip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632E1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632E1"/>
    <w:rPr>
      <w:rFonts w:ascii="Verdana" w:hAnsi="Verdan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D632E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32E1"/>
    <w:rPr>
      <w:rFonts w:ascii="Verdana" w:hAnsi="Verdana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0EAF"/>
    <w:rPr>
      <w:rFonts w:ascii="Verdana" w:hAnsi="Verdana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EAF"/>
    <w:rPr>
      <w:rFonts w:ascii="Verdana" w:hAnsi="Verdana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EAF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575D6"/>
    <w:rPr>
      <w:b/>
      <w:bCs/>
      <w:szCs w:val="20"/>
    </w:rPr>
  </w:style>
  <w:style w:type="paragraph" w:customStyle="1" w:styleId="Ilustratabla">
    <w:name w:val="Ilustratabla"/>
    <w:basedOn w:val="Descripcin"/>
    <w:rsid w:val="00D35131"/>
    <w:pPr>
      <w:spacing w:after="480"/>
      <w:ind w:firstLine="0"/>
      <w:jc w:val="center"/>
    </w:pPr>
  </w:style>
  <w:style w:type="paragraph" w:customStyle="1" w:styleId="Captulo">
    <w:name w:val="Capítulo"/>
    <w:basedOn w:val="Ttulo"/>
    <w:next w:val="Normal"/>
    <w:qFormat/>
    <w:rsid w:val="00825461"/>
    <w:pPr>
      <w:keepNext/>
      <w:pageBreakBefore/>
      <w:spacing w:before="360" w:after="240"/>
    </w:pPr>
    <w:rPr>
      <w:sz w:val="72"/>
      <w:szCs w:val="96"/>
    </w:rPr>
  </w:style>
  <w:style w:type="paragraph" w:styleId="Prrafodelista">
    <w:name w:val="List Paragraph"/>
    <w:basedOn w:val="Normal"/>
    <w:uiPriority w:val="34"/>
    <w:qFormat/>
    <w:rsid w:val="006118D2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FC18E7"/>
    <w:pPr>
      <w:spacing w:before="0" w:after="0"/>
      <w:ind w:firstLine="0"/>
      <w:jc w:val="left"/>
    </w:pPr>
    <w:rPr>
      <w:rFonts w:ascii="Times New Roman" w:hAnsi="Times New Roman"/>
      <w:b/>
      <w:sz w:val="24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FC18E7"/>
    <w:rPr>
      <w:rFonts w:ascii="Times New Roman" w:hAnsi="Times New Roman"/>
      <w:b/>
      <w:sz w:val="24"/>
    </w:rPr>
  </w:style>
  <w:style w:type="paragraph" w:styleId="TDC1">
    <w:name w:val="toc 1"/>
    <w:basedOn w:val="Normal"/>
    <w:next w:val="Normal"/>
    <w:autoRedefine/>
    <w:uiPriority w:val="39"/>
    <w:rsid w:val="00827467"/>
    <w:pPr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827467"/>
    <w:pPr>
      <w:spacing w:before="0" w:after="0"/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B03B24"/>
    <w:pPr>
      <w:spacing w:before="0" w:after="0"/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NormalWeb">
    <w:name w:val="Normal (Web)"/>
    <w:basedOn w:val="Normal"/>
    <w:uiPriority w:val="99"/>
    <w:semiHidden/>
    <w:unhideWhenUsed/>
    <w:rsid w:val="00FC18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C18E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C18E7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FC18E7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C18E7"/>
    <w:rPr>
      <w:color w:val="808080"/>
    </w:rPr>
  </w:style>
  <w:style w:type="paragraph" w:customStyle="1" w:styleId="IlustraTabla0">
    <w:name w:val="IlustraTabla"/>
    <w:basedOn w:val="Descripcin"/>
    <w:next w:val="Normal"/>
    <w:qFormat/>
    <w:rsid w:val="00E1472A"/>
    <w:pPr>
      <w:spacing w:after="480"/>
      <w:ind w:firstLine="0"/>
      <w:jc w:val="center"/>
    </w:pPr>
  </w:style>
  <w:style w:type="paragraph" w:styleId="TDC4">
    <w:name w:val="toc 4"/>
    <w:basedOn w:val="Normal"/>
    <w:next w:val="Normal"/>
    <w:autoRedefine/>
    <w:uiPriority w:val="39"/>
    <w:unhideWhenUsed/>
    <w:rsid w:val="00B03B24"/>
    <w:pPr>
      <w:spacing w:before="0"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B101C"/>
    <w:pPr>
      <w:spacing w:before="0"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2381A"/>
    <w:pPr>
      <w:spacing w:before="0"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2381A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2381A"/>
    <w:pPr>
      <w:spacing w:before="0"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2381A"/>
    <w:pPr>
      <w:spacing w:before="0"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paragraph" w:customStyle="1" w:styleId="Tboas">
    <w:name w:val="Táboas"/>
    <w:rsid w:val="00E56545"/>
    <w:pPr>
      <w:jc w:val="center"/>
    </w:pPr>
    <w:rPr>
      <w:rFonts w:ascii="Verdana" w:hAnsi="Verdana"/>
      <w:szCs w:val="22"/>
      <w:lang w:val="gl-ES"/>
    </w:rPr>
  </w:style>
  <w:style w:type="paragraph" w:customStyle="1" w:styleId="Bloques">
    <w:name w:val="Bloques"/>
    <w:next w:val="Normal"/>
    <w:qFormat/>
    <w:rsid w:val="00D3022A"/>
    <w:pPr>
      <w:pBdr>
        <w:bottom w:val="single" w:sz="4" w:space="1" w:color="auto"/>
      </w:pBdr>
      <w:spacing w:before="360" w:after="240"/>
      <w:jc w:val="both"/>
    </w:pPr>
    <w:rPr>
      <w:rFonts w:ascii="Verdana" w:hAnsi="Verdana"/>
      <w:b/>
      <w:bCs/>
      <w:smallCaps/>
      <w:kern w:val="28"/>
      <w:sz w:val="40"/>
      <w:szCs w:val="28"/>
      <w:lang w:val="gl-ES"/>
    </w:rPr>
  </w:style>
  <w:style w:type="paragraph" w:customStyle="1" w:styleId="Subtitulo">
    <w:name w:val="Subtitulo"/>
    <w:basedOn w:val="Sinespaciado"/>
    <w:qFormat/>
    <w:rsid w:val="00BC7E2C"/>
    <w:pPr>
      <w:framePr w:hSpace="187" w:wrap="around" w:hAnchor="margin" w:xAlign="center" w:y="2881"/>
    </w:pPr>
    <w:rPr>
      <w:rFonts w:asciiTheme="majorHAnsi" w:eastAsiaTheme="majorEastAsia" w:hAnsiTheme="majorHAnsi" w:cstheme="majorBidi"/>
      <w:b/>
      <w:smallCaps/>
      <w:color w:val="365F91" w:themeColor="accent1" w:themeShade="BF"/>
      <w:sz w:val="24"/>
    </w:rPr>
  </w:style>
  <w:style w:type="paragraph" w:customStyle="1" w:styleId="Notasap">
    <w:name w:val="Notas a pé"/>
    <w:basedOn w:val="Textonotapie"/>
    <w:qFormat/>
    <w:rsid w:val="00580142"/>
    <w:pPr>
      <w:ind w:firstLine="0"/>
    </w:pPr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746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34D71"/>
  </w:style>
  <w:style w:type="paragraph" w:customStyle="1" w:styleId="niv1">
    <w:name w:val="niv1"/>
    <w:basedOn w:val="Normal"/>
    <w:rsid w:val="0082546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eastAsia="gl-ES"/>
    </w:rPr>
  </w:style>
  <w:style w:type="character" w:customStyle="1" w:styleId="concept">
    <w:name w:val="concept"/>
    <w:basedOn w:val="Fuentedeprrafopredeter"/>
    <w:rsid w:val="000F2D40"/>
  </w:style>
  <w:style w:type="character" w:customStyle="1" w:styleId="nolink">
    <w:name w:val="nolink"/>
    <w:basedOn w:val="Fuentedeprrafopredeter"/>
    <w:rsid w:val="000F2D40"/>
  </w:style>
  <w:style w:type="paragraph" w:customStyle="1" w:styleId="Scripting">
    <w:name w:val="Scripting"/>
    <w:basedOn w:val="Normal"/>
    <w:qFormat/>
    <w:rsid w:val="006D4362"/>
    <w:pPr>
      <w:pBdr>
        <w:top w:val="dotted" w:sz="8" w:space="6" w:color="auto"/>
        <w:left w:val="dotted" w:sz="8" w:space="6" w:color="auto"/>
        <w:bottom w:val="dotted" w:sz="8" w:space="6" w:color="auto"/>
        <w:right w:val="dotted" w:sz="8" w:space="6" w:color="auto"/>
      </w:pBdr>
      <w:shd w:val="pct20" w:color="auto" w:fill="auto"/>
      <w:spacing w:before="240" w:after="240" w:line="276" w:lineRule="auto"/>
      <w:ind w:left="567" w:right="567" w:firstLine="0"/>
      <w:contextualSpacing/>
      <w:jc w:val="left"/>
    </w:pPr>
    <w:rPr>
      <w:rFonts w:ascii="Courier New" w:eastAsiaTheme="minorHAnsi" w:hAnsi="Courier New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C961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61AD"/>
    <w:rPr>
      <w:rFonts w:ascii="Courier New" w:eastAsia="Times New Roman" w:hAnsi="Courier New" w:cs="Courier New"/>
      <w:sz w:val="20"/>
      <w:szCs w:val="20"/>
    </w:rPr>
  </w:style>
  <w:style w:type="paragraph" w:customStyle="1" w:styleId="Notaap">
    <w:name w:val="Nota a pé"/>
    <w:basedOn w:val="Textonotapie"/>
    <w:qFormat/>
    <w:rsid w:val="00B14227"/>
    <w:rPr>
      <w:sz w:val="16"/>
    </w:rPr>
  </w:style>
  <w:style w:type="character" w:customStyle="1" w:styleId="fontstyle01">
    <w:name w:val="fontstyle01"/>
    <w:basedOn w:val="Fuentedeprrafopredeter"/>
    <w:rsid w:val="006D4362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6D4362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6D436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6D43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6D4362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Fuentedeprrafopredeter"/>
    <w:rsid w:val="006D4362"/>
    <w:rPr>
      <w:rFonts w:ascii="TimesNewRomanPSMT" w:hAnsi="TimesNewRomanPSMT" w:hint="default"/>
      <w:b w:val="0"/>
      <w:bCs w:val="0"/>
      <w:i w:val="0"/>
      <w:iCs w:val="0"/>
      <w:color w:val="99FF66"/>
      <w:sz w:val="28"/>
      <w:szCs w:val="28"/>
    </w:rPr>
  </w:style>
  <w:style w:type="character" w:customStyle="1" w:styleId="fontstyle71">
    <w:name w:val="fontstyle71"/>
    <w:basedOn w:val="Fuentedeprrafopredeter"/>
    <w:rsid w:val="006D4362"/>
    <w:rPr>
      <w:rFonts w:ascii="TimesNewRomanPS-ItalicMT" w:hAnsi="TimesNewRomanPS-ItalicMT" w:hint="default"/>
      <w:b w:val="0"/>
      <w:bCs w:val="0"/>
      <w:i/>
      <w:iCs/>
      <w:color w:val="993366"/>
      <w:sz w:val="20"/>
      <w:szCs w:val="20"/>
    </w:rPr>
  </w:style>
  <w:style w:type="character" w:customStyle="1" w:styleId="fontstyle81">
    <w:name w:val="fontstyle81"/>
    <w:basedOn w:val="Fuentedeprrafopredeter"/>
    <w:rsid w:val="006D4362"/>
    <w:rPr>
      <w:rFonts w:ascii="TimesNewRomanPS-BoldMT" w:hAnsi="TimesNewRomanPS-BoldMT" w:hint="default"/>
      <w:b/>
      <w:bCs/>
      <w:i w:val="0"/>
      <w:iCs w:val="0"/>
      <w:color w:val="993366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20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gl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gl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209"/>
    <w:rPr>
      <w:rFonts w:asciiTheme="majorHAnsi" w:eastAsiaTheme="majorEastAsia" w:hAnsiTheme="majorHAnsi" w:cstheme="majorBidi"/>
      <w:color w:val="404040" w:themeColor="text1" w:themeTint="BF"/>
      <w:lang w:val="gl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lang w:val="gl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98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2EC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codigo">
    <w:name w:val="codigo"/>
    <w:basedOn w:val="Normal"/>
    <w:link w:val="codigoCar"/>
    <w:qFormat/>
    <w:rsid w:val="00CC6E81"/>
    <w:pPr>
      <w:pBdr>
        <w:top w:val="dotDotDash" w:sz="4" w:space="6" w:color="244061" w:themeColor="accent1" w:themeShade="80"/>
        <w:left w:val="dotDotDash" w:sz="4" w:space="4" w:color="244061" w:themeColor="accent1" w:themeShade="80"/>
        <w:bottom w:val="dotDotDash" w:sz="4" w:space="6" w:color="244061" w:themeColor="accent1" w:themeShade="80"/>
        <w:right w:val="dotDotDash" w:sz="4" w:space="4" w:color="244061" w:themeColor="accent1" w:themeShade="80"/>
      </w:pBdr>
      <w:shd w:val="clear" w:color="auto" w:fill="DAEEF3" w:themeFill="accent5" w:themeFillTint="33"/>
      <w:spacing w:before="0" w:after="0" w:line="240" w:lineRule="auto"/>
      <w:ind w:left="595" w:right="425" w:hanging="170"/>
      <w:contextualSpacing/>
      <w:jc w:val="left"/>
    </w:pPr>
    <w:rPr>
      <w:rFonts w:ascii="Courier New" w:eastAsia="Courier New" w:hAnsi="Courier New"/>
      <w:color w:val="00000A"/>
      <w:sz w:val="24"/>
      <w:szCs w:val="24"/>
      <w:lang w:eastAsia="en-US"/>
    </w:rPr>
  </w:style>
  <w:style w:type="character" w:customStyle="1" w:styleId="codigoCar">
    <w:name w:val="codigo Car"/>
    <w:basedOn w:val="Fuentedeprrafopredeter"/>
    <w:link w:val="codigo"/>
    <w:rsid w:val="00CC6E81"/>
    <w:rPr>
      <w:rFonts w:ascii="Courier New" w:eastAsia="Courier New" w:hAnsi="Courier New"/>
      <w:color w:val="00000A"/>
      <w:sz w:val="24"/>
      <w:szCs w:val="24"/>
      <w:shd w:val="clear" w:color="auto" w:fill="DAEEF3" w:themeFill="accent5" w:themeFillTint="33"/>
      <w:lang w:eastAsia="en-US"/>
    </w:rPr>
  </w:style>
  <w:style w:type="paragraph" w:customStyle="1" w:styleId="marcador1">
    <w:name w:val="marcador1"/>
    <w:link w:val="marcador1Car"/>
    <w:qFormat/>
    <w:rsid w:val="00CC6E81"/>
    <w:pPr>
      <w:numPr>
        <w:numId w:val="2"/>
      </w:numPr>
      <w:spacing w:before="120" w:after="60" w:line="360" w:lineRule="auto"/>
      <w:jc w:val="both"/>
    </w:pPr>
    <w:rPr>
      <w:rFonts w:asciiTheme="minorHAnsi" w:hAnsiTheme="minorHAnsi"/>
      <w:sz w:val="24"/>
      <w:szCs w:val="24"/>
      <w:lang w:val="gl-ES"/>
    </w:rPr>
  </w:style>
  <w:style w:type="character" w:customStyle="1" w:styleId="marcador1Car">
    <w:name w:val="marcador1 Car"/>
    <w:link w:val="marcador1"/>
    <w:rsid w:val="00CC6E81"/>
    <w:rPr>
      <w:rFonts w:asciiTheme="minorHAnsi" w:hAnsiTheme="minorHAnsi"/>
      <w:sz w:val="24"/>
      <w:szCs w:val="24"/>
      <w:lang w:val="gl-ES"/>
    </w:rPr>
  </w:style>
  <w:style w:type="paragraph" w:customStyle="1" w:styleId="Titulo3">
    <w:name w:val="Titulo 3"/>
    <w:basedOn w:val="Ttulo2"/>
    <w:link w:val="Titulo3Car"/>
    <w:qFormat/>
    <w:rsid w:val="008F65B2"/>
    <w:pPr>
      <w:numPr>
        <w:ilvl w:val="2"/>
      </w:numPr>
    </w:pPr>
    <w:rPr>
      <w:color w:val="0070C0"/>
      <w:sz w:val="24"/>
      <w:szCs w:val="24"/>
      <w:lang w:val="es-ES_tradnl"/>
    </w:rPr>
  </w:style>
  <w:style w:type="paragraph" w:customStyle="1" w:styleId="n1">
    <w:name w:val="n1"/>
    <w:next w:val="Normal"/>
    <w:rsid w:val="00051AFE"/>
    <w:pPr>
      <w:numPr>
        <w:numId w:val="3"/>
      </w:numPr>
      <w:pBdr>
        <w:bottom w:val="single" w:sz="12" w:space="1" w:color="667DD1"/>
      </w:pBdr>
      <w:spacing w:before="320" w:after="180"/>
    </w:pPr>
    <w:rPr>
      <w:rFonts w:ascii="Arial" w:hAnsi="Arial" w:cs="Arial"/>
      <w:b/>
      <w:bCs/>
      <w:color w:val="3342B5"/>
      <w:sz w:val="48"/>
      <w:szCs w:val="48"/>
      <w:lang w:val="gl-ES"/>
    </w:rPr>
  </w:style>
  <w:style w:type="character" w:customStyle="1" w:styleId="Titulo3Car">
    <w:name w:val="Titulo 3 Car"/>
    <w:basedOn w:val="Ttulo2Car"/>
    <w:link w:val="Titulo3"/>
    <w:rsid w:val="008F65B2"/>
    <w:rPr>
      <w:rFonts w:asciiTheme="majorHAnsi" w:hAnsiTheme="majorHAnsi"/>
      <w:b/>
      <w:bCs/>
      <w:noProof/>
      <w:color w:val="0070C0"/>
      <w:kern w:val="32"/>
      <w:sz w:val="24"/>
      <w:szCs w:val="24"/>
      <w:lang w:val="es-ES_tradnl"/>
    </w:rPr>
  </w:style>
  <w:style w:type="paragraph" w:customStyle="1" w:styleId="n2">
    <w:name w:val="n2"/>
    <w:next w:val="Normal"/>
    <w:rsid w:val="00051AFE"/>
    <w:pPr>
      <w:numPr>
        <w:ilvl w:val="1"/>
        <w:numId w:val="3"/>
      </w:numPr>
      <w:spacing w:before="400" w:after="180"/>
    </w:pPr>
    <w:rPr>
      <w:rFonts w:ascii="Arial" w:hAnsi="Arial" w:cs="Arial"/>
      <w:b/>
      <w:bCs/>
      <w:color w:val="3342B5"/>
      <w:sz w:val="36"/>
      <w:szCs w:val="36"/>
      <w:lang w:val="gl-ES"/>
    </w:rPr>
  </w:style>
  <w:style w:type="paragraph" w:customStyle="1" w:styleId="n3">
    <w:name w:val="n3"/>
    <w:next w:val="Normal"/>
    <w:link w:val="n3Car"/>
    <w:rsid w:val="00051AFE"/>
    <w:pPr>
      <w:keepNext/>
      <w:numPr>
        <w:ilvl w:val="2"/>
        <w:numId w:val="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character" w:customStyle="1" w:styleId="n3Car">
    <w:name w:val="n3 Car"/>
    <w:link w:val="n3"/>
    <w:rsid w:val="00051AFE"/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n4">
    <w:name w:val="n4"/>
    <w:next w:val="Normal"/>
    <w:rsid w:val="00051AFE"/>
    <w:pPr>
      <w:keepNext/>
      <w:numPr>
        <w:ilvl w:val="3"/>
        <w:numId w:val="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ERROR">
    <w:name w:val="ERROR"/>
    <w:basedOn w:val="Normal"/>
    <w:link w:val="ERRORCar"/>
    <w:qFormat/>
    <w:rsid w:val="003A24FF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FCCCC"/>
      <w:tabs>
        <w:tab w:val="left" w:pos="9072"/>
      </w:tabs>
      <w:spacing w:before="0" w:after="0" w:line="240" w:lineRule="auto"/>
      <w:ind w:left="851" w:right="735" w:hanging="170"/>
      <w:contextualSpacing/>
      <w:jc w:val="left"/>
    </w:pPr>
    <w:rPr>
      <w:rFonts w:ascii="Courier New" w:eastAsia="Courier New" w:hAnsi="Courier New"/>
      <w:color w:val="00000A"/>
      <w:sz w:val="22"/>
      <w:szCs w:val="24"/>
      <w:lang w:eastAsia="en-US"/>
    </w:rPr>
  </w:style>
  <w:style w:type="character" w:customStyle="1" w:styleId="ERRORCar">
    <w:name w:val="ERROR Car"/>
    <w:basedOn w:val="Fuentedeprrafopredeter"/>
    <w:link w:val="ERROR"/>
    <w:rsid w:val="003A24FF"/>
    <w:rPr>
      <w:rFonts w:ascii="Courier New" w:eastAsia="Courier New" w:hAnsi="Courier New"/>
      <w:color w:val="00000A"/>
      <w:sz w:val="22"/>
      <w:szCs w:val="24"/>
      <w:shd w:val="clear" w:color="auto" w:fill="FFCCCC"/>
      <w:lang w:eastAsia="en-US"/>
    </w:rPr>
  </w:style>
  <w:style w:type="character" w:customStyle="1" w:styleId="Code">
    <w:name w:val="Code"/>
    <w:uiPriority w:val="1"/>
    <w:qFormat/>
    <w:rsid w:val="007E4332"/>
    <w:rPr>
      <w:rFonts w:ascii="Courier New" w:hAnsi="Courier New"/>
      <w:sz w:val="20"/>
      <w:lang w:val="es-ES"/>
    </w:rPr>
  </w:style>
  <w:style w:type="paragraph" w:customStyle="1" w:styleId="Figuras">
    <w:name w:val="Figuras"/>
    <w:basedOn w:val="marcador1"/>
    <w:link w:val="FigurasCar"/>
    <w:qFormat/>
    <w:rsid w:val="0049764F"/>
    <w:pPr>
      <w:keepNext/>
      <w:numPr>
        <w:numId w:val="0"/>
      </w:numPr>
      <w:ind w:left="568"/>
      <w:jc w:val="center"/>
    </w:pPr>
    <w:rPr>
      <w:noProof/>
      <w:lang w:val="es-ES"/>
    </w:rPr>
  </w:style>
  <w:style w:type="character" w:customStyle="1" w:styleId="FigurasCar">
    <w:name w:val="Figuras Car"/>
    <w:basedOn w:val="marcador1Car"/>
    <w:link w:val="Figuras"/>
    <w:rsid w:val="0049764F"/>
    <w:rPr>
      <w:rFonts w:asciiTheme="minorHAnsi" w:hAnsiTheme="minorHAnsi"/>
      <w:noProof/>
      <w:sz w:val="24"/>
      <w:szCs w:val="24"/>
      <w:lang w:val="gl-ES"/>
    </w:rPr>
  </w:style>
  <w:style w:type="paragraph" w:customStyle="1" w:styleId="explicacion">
    <w:name w:val="explicacion"/>
    <w:basedOn w:val="codigo"/>
    <w:link w:val="explicacionCar"/>
    <w:qFormat/>
    <w:rsid w:val="00491686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DE9D9" w:themeFill="accent6" w:themeFillTint="33"/>
      <w:tabs>
        <w:tab w:val="left" w:pos="9072"/>
      </w:tabs>
      <w:ind w:left="851" w:right="735"/>
    </w:pPr>
    <w:rPr>
      <w:sz w:val="22"/>
    </w:rPr>
  </w:style>
  <w:style w:type="character" w:customStyle="1" w:styleId="explicacionCar">
    <w:name w:val="explicacion Car"/>
    <w:basedOn w:val="codigoCar"/>
    <w:link w:val="explicacion"/>
    <w:rsid w:val="00491686"/>
    <w:rPr>
      <w:rFonts w:ascii="Courier New" w:eastAsia="Courier New" w:hAnsi="Courier New"/>
      <w:color w:val="00000A"/>
      <w:sz w:val="22"/>
      <w:szCs w:val="24"/>
      <w:shd w:val="clear" w:color="auto" w:fill="FDE9D9" w:themeFill="accent6" w:themeFillTint="33"/>
      <w:lang w:eastAsia="en-US"/>
    </w:rPr>
  </w:style>
  <w:style w:type="table" w:customStyle="1" w:styleId="Tablaconcuadrcula4-nfasis11">
    <w:name w:val="Tabla con cuadrícula 4 - Énfasis 11"/>
    <w:basedOn w:val="Tablanormal"/>
    <w:uiPriority w:val="49"/>
    <w:rsid w:val="00B1689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354662"/>
    <w:pPr>
      <w:spacing w:before="0" w:beforeAutospacing="1" w:after="0" w:afterAutospacing="1" w:line="240" w:lineRule="auto"/>
      <w:ind w:firstLine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54662"/>
    <w:rPr>
      <w:rFonts w:ascii="Consolas" w:eastAsiaTheme="minorHAnsi" w:hAnsi="Consolas" w:cstheme="minorBidi"/>
      <w:noProof/>
      <w:sz w:val="21"/>
      <w:szCs w:val="21"/>
      <w:lang w:eastAsia="en-US"/>
    </w:rPr>
  </w:style>
  <w:style w:type="paragraph" w:customStyle="1" w:styleId="sdfootnote">
    <w:name w:val="sdfootnote"/>
    <w:basedOn w:val="Normal"/>
    <w:rsid w:val="00885845"/>
    <w:pPr>
      <w:spacing w:before="100" w:beforeAutospacing="1" w:after="0" w:line="240" w:lineRule="auto"/>
      <w:ind w:left="284" w:hanging="284"/>
      <w:jc w:val="left"/>
    </w:pPr>
    <w:rPr>
      <w:rFonts w:ascii="Times New Roman" w:hAnsi="Times New Roman"/>
      <w:noProof w:val="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E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noProof w:val="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E76A2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AE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%20Boran\Documents\Temario%20Mellorado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FD611-7E50-4FC4-A790-66CA90D5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1281</TotalTime>
  <Pages>6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</vt:lpstr>
    </vt:vector>
  </TitlesOfParts>
  <Company>Profesora: Olga Cuervo Miguélez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</dc:title>
  <dc:subject>Unha aproximación á computación dende as súas bases</dc:subject>
  <dc:creator>Tasslehoff Burrfoot</dc:creator>
  <cp:lastModifiedBy>DAM1_Alu07</cp:lastModifiedBy>
  <cp:revision>113</cp:revision>
  <cp:lastPrinted>2022-09-13T09:12:00Z</cp:lastPrinted>
  <dcterms:created xsi:type="dcterms:W3CDTF">2021-09-28T12:16:00Z</dcterms:created>
  <dcterms:modified xsi:type="dcterms:W3CDTF">2022-09-29T13:41:00Z</dcterms:modified>
</cp:coreProperties>
</file>